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176CF0C" wp14:editId="05F1D994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:rsidR="00372854" w:rsidRPr="00A25F6B" w:rsidRDefault="003728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A25F6B">
        <w:rPr>
          <w:b w:val="0"/>
          <w:color w:val="000000" w:themeColor="text1"/>
          <w:sz w:val="28"/>
          <w:szCs w:val="28"/>
        </w:rPr>
        <w:t>BACHARELADO E</w:t>
      </w:r>
      <w:bookmarkStart w:id="0" w:name="_GoBack"/>
      <w:bookmarkEnd w:id="0"/>
      <w:r w:rsidRPr="00A25F6B">
        <w:rPr>
          <w:b w:val="0"/>
          <w:color w:val="000000" w:themeColor="text1"/>
          <w:sz w:val="28"/>
          <w:szCs w:val="28"/>
        </w:rPr>
        <w:t>M ENGENHARIA DA COMPUTAÇÃO</w:t>
      </w:r>
    </w:p>
    <w:p w:rsidR="00372854" w:rsidRPr="00372854" w:rsidRDefault="00372854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 xml:space="preserve">DISCIPLINA DE </w:t>
      </w:r>
      <w:r w:rsidR="0084486E">
        <w:rPr>
          <w:b w:val="0"/>
          <w:sz w:val="28"/>
          <w:szCs w:val="28"/>
        </w:rPr>
        <w:t>LINGUAGEM DE PROGRAMAÇÃO</w:t>
      </w:r>
    </w:p>
    <w:p w:rsidR="00E66E98" w:rsidRDefault="00E66E98" w:rsidP="00E66E98">
      <w:pPr>
        <w:pStyle w:val="07-FolhadeRosto"/>
      </w:pPr>
    </w:p>
    <w:p w:rsidR="008F612E" w:rsidRDefault="008F612E" w:rsidP="00E66E98">
      <w:pPr>
        <w:pStyle w:val="07-FolhadeRosto"/>
      </w:pPr>
    </w:p>
    <w:p w:rsidR="00E66E98" w:rsidRDefault="00E66E98" w:rsidP="00E66E98">
      <w:pPr>
        <w:pStyle w:val="07-FolhadeRosto"/>
      </w:pPr>
    </w:p>
    <w:p w:rsidR="00E66E98" w:rsidRDefault="00E66E98" w:rsidP="00E66E98"/>
    <w:p w:rsidR="00E66E98" w:rsidRDefault="00E66E98" w:rsidP="00E66E98"/>
    <w:p w:rsidR="00E66E98" w:rsidRDefault="00E66E98" w:rsidP="00E66E98"/>
    <w:p w:rsidR="00E66E98" w:rsidRDefault="00E66E98" w:rsidP="00E66E98"/>
    <w:p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:rsidR="00E66E98" w:rsidRDefault="00E66E98" w:rsidP="00E66E98"/>
    <w:p w:rsidR="008F612E" w:rsidRDefault="008F612E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A96CE3" w:rsidRDefault="00A96CE3" w:rsidP="00E66E98"/>
    <w:p w:rsidR="00A96CE3" w:rsidRPr="00372854" w:rsidRDefault="00A96CE3" w:rsidP="00E66E98"/>
    <w:p w:rsidR="00A96CE3" w:rsidRPr="00372854" w:rsidRDefault="00A25F6B" w:rsidP="00A96CE3">
      <w:pPr>
        <w:pStyle w:val="07-FolhadeRosto"/>
        <w:jc w:val="right"/>
        <w:rPr>
          <w:b w:val="0"/>
        </w:rPr>
      </w:pPr>
      <w:r>
        <w:rPr>
          <w:b w:val="0"/>
        </w:rPr>
        <w:t xml:space="preserve">nome </w:t>
      </w:r>
      <w:r w:rsidR="00516CE2" w:rsidRPr="00372854">
        <w:rPr>
          <w:b w:val="0"/>
        </w:rPr>
        <w:t>aluno</w:t>
      </w:r>
      <w:r w:rsidR="004F44EC">
        <w:rPr>
          <w:b w:val="0"/>
        </w:rPr>
        <w:t xml:space="preserve"> – RU: 1234567</w:t>
      </w:r>
    </w:p>
    <w:p w:rsidR="00516CE2" w:rsidRPr="00372854" w:rsidRDefault="00A25F6B" w:rsidP="00A96CE3">
      <w:pPr>
        <w:pStyle w:val="07-FolhadeRosto"/>
        <w:jc w:val="right"/>
        <w:rPr>
          <w:b w:val="0"/>
        </w:rPr>
      </w:pPr>
      <w:r>
        <w:rPr>
          <w:b w:val="0"/>
        </w:rPr>
        <w:t xml:space="preserve">nome </w:t>
      </w:r>
      <w:r w:rsidR="00516CE2" w:rsidRPr="00372854">
        <w:rPr>
          <w:b w:val="0"/>
        </w:rPr>
        <w:t>professor</w:t>
      </w:r>
    </w:p>
    <w:p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:rsidR="00E66E98" w:rsidRDefault="00E66E98" w:rsidP="00E66E98">
      <w:pPr>
        <w:jc w:val="left"/>
      </w:pPr>
    </w:p>
    <w:p w:rsidR="00E66E98" w:rsidRDefault="00E66E98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372854" w:rsidRDefault="00372854" w:rsidP="00E66E98"/>
    <w:p w:rsidR="00E66E98" w:rsidRDefault="00E66E98" w:rsidP="00E66E98"/>
    <w:p w:rsidR="00E66E98" w:rsidRDefault="00E66E98" w:rsidP="00E66E98"/>
    <w:p w:rsidR="00E66E98" w:rsidRPr="00372854" w:rsidRDefault="00A25F6B" w:rsidP="00E66E98">
      <w:pPr>
        <w:pStyle w:val="07-FolhadeRosto"/>
        <w:rPr>
          <w:b w:val="0"/>
        </w:rPr>
      </w:pPr>
      <w:r>
        <w:rPr>
          <w:b w:val="0"/>
        </w:rPr>
        <w:t>sua cidade</w:t>
      </w:r>
      <w:r w:rsidR="00DF2946" w:rsidRPr="00372854">
        <w:rPr>
          <w:b w:val="0"/>
        </w:rPr>
        <w:t xml:space="preserve"> </w:t>
      </w:r>
      <w:r>
        <w:rPr>
          <w:b w:val="0"/>
        </w:rPr>
        <w:t>–</w:t>
      </w:r>
      <w:r w:rsidR="00DF2946" w:rsidRPr="00372854">
        <w:rPr>
          <w:b w:val="0"/>
        </w:rPr>
        <w:t xml:space="preserve"> </w:t>
      </w:r>
      <w:r>
        <w:rPr>
          <w:b w:val="0"/>
        </w:rPr>
        <w:t>seu estado</w:t>
      </w:r>
    </w:p>
    <w:p w:rsidR="00A96CE3" w:rsidRPr="00372854" w:rsidRDefault="00C12530" w:rsidP="00E66E98">
      <w:pPr>
        <w:pStyle w:val="07-FolhadeRosto"/>
        <w:rPr>
          <w:b w:val="0"/>
        </w:rPr>
      </w:pPr>
      <w:r w:rsidRPr="00372854">
        <w:rPr>
          <w:b w:val="0"/>
        </w:rPr>
        <w:t>ano</w:t>
      </w:r>
      <w:r w:rsidR="00E66E98" w:rsidRPr="00372854">
        <w:rPr>
          <w:b w:val="0"/>
        </w:rPr>
        <w:t xml:space="preserve"> do Projeto </w:t>
      </w:r>
    </w:p>
    <w:p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>EXERCÍCIO 1 (EXEMplo)</w:t>
      </w:r>
    </w:p>
    <w:p w:rsidR="001E5136" w:rsidRDefault="00FE7040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 xml:space="preserve">ENUNCIADO: </w:t>
      </w:r>
      <w:r w:rsidR="008F612E" w:rsidRPr="008F612E">
        <w:rPr>
          <w:szCs w:val="24"/>
        </w:rPr>
        <w:t xml:space="preserve">Fazer um programa </w:t>
      </w:r>
      <w:r w:rsidR="008F612E">
        <w:rPr>
          <w:szCs w:val="24"/>
        </w:rPr>
        <w:t xml:space="preserve">em linguagem C que </w:t>
      </w:r>
      <w:r w:rsidR="008F612E" w:rsidRPr="008F612E">
        <w:rPr>
          <w:szCs w:val="24"/>
        </w:rPr>
        <w:t xml:space="preserve">receber 3 valores inteiros do usuário e mostra a sua média </w:t>
      </w:r>
      <w:r w:rsidR="008F612E">
        <w:rPr>
          <w:szCs w:val="24"/>
        </w:rPr>
        <w:t xml:space="preserve">na tela </w:t>
      </w:r>
      <w:r w:rsidR="008F612E" w:rsidRPr="008F612E">
        <w:rPr>
          <w:szCs w:val="24"/>
        </w:rPr>
        <w:t>(que pode não ser inteira).</w:t>
      </w:r>
      <w:r w:rsidR="008F612E">
        <w:rPr>
          <w:szCs w:val="24"/>
        </w:rPr>
        <w:t xml:space="preserve"> </w:t>
      </w:r>
    </w:p>
    <w:p w:rsidR="008F612E" w:rsidRDefault="008F612E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 xml:space="preserve">Como dado de entrada, utilize os três últimos valores </w:t>
      </w:r>
      <w:r w:rsidR="00280B6A">
        <w:rPr>
          <w:szCs w:val="24"/>
        </w:rPr>
        <w:t>do seu RU</w:t>
      </w:r>
      <w:r>
        <w:rPr>
          <w:szCs w:val="24"/>
        </w:rPr>
        <w:t xml:space="preserve">. </w:t>
      </w:r>
    </w:p>
    <w:p w:rsidR="004F44EC" w:rsidRDefault="004F44EC" w:rsidP="0030404D">
      <w:pPr>
        <w:spacing w:line="360" w:lineRule="auto"/>
        <w:ind w:firstLine="426"/>
        <w:rPr>
          <w:szCs w:val="24"/>
        </w:rPr>
      </w:pPr>
    </w:p>
    <w:p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:rsidR="00F15DC4" w:rsidRPr="00FE7040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>Não esqueça de explicar o código com comentários!!</w:t>
      </w:r>
    </w:p>
    <w:p w:rsidR="00F15DC4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>CTRL+C/CTRL+V do Visual Studio!!</w:t>
      </w:r>
    </w:p>
    <w:p w:rsidR="001003E0" w:rsidRPr="00FE7040" w:rsidRDefault="001003E0" w:rsidP="0030404D">
      <w:pPr>
        <w:spacing w:line="360" w:lineRule="auto"/>
        <w:ind w:firstLine="426"/>
        <w:rPr>
          <w:b/>
          <w:sz w:val="18"/>
          <w:szCs w:val="24"/>
        </w:rPr>
      </w:pPr>
      <w:r>
        <w:rPr>
          <w:b/>
          <w:sz w:val="18"/>
          <w:szCs w:val="24"/>
        </w:rPr>
        <w:t>Se desejar, defina as páginas do documento para PAISAGEM para melhor inserir os códigos.</w:t>
      </w:r>
    </w:p>
    <w:p w:rsidR="00D55D22" w:rsidRDefault="00D55D22" w:rsidP="0030404D">
      <w:pPr>
        <w:spacing w:line="360" w:lineRule="auto"/>
        <w:ind w:firstLine="426"/>
        <w:rPr>
          <w:szCs w:val="24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808080"/>
          <w:sz w:val="16"/>
          <w:szCs w:val="16"/>
        </w:rPr>
        <w:t>#include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04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FE7040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FE7040">
        <w:rPr>
          <w:rFonts w:ascii="Consolas" w:hAnsi="Consolas" w:cs="Consolas"/>
          <w:color w:val="A31515"/>
          <w:sz w:val="16"/>
          <w:szCs w:val="16"/>
        </w:rPr>
        <w:t>&gt;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808080"/>
          <w:sz w:val="16"/>
          <w:szCs w:val="16"/>
        </w:rPr>
        <w:t>#include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04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FE7040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FE7040">
        <w:rPr>
          <w:rFonts w:ascii="Consolas" w:hAnsi="Consolas" w:cs="Consolas"/>
          <w:color w:val="A31515"/>
          <w:sz w:val="16"/>
          <w:szCs w:val="16"/>
        </w:rPr>
        <w:t>&gt;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E70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E7040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()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>{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x, y, z; </w:t>
      </w:r>
      <w:r w:rsidRPr="00FE7040">
        <w:rPr>
          <w:rFonts w:ascii="Consolas" w:hAnsi="Consolas" w:cs="Consolas"/>
          <w:color w:val="008000"/>
          <w:sz w:val="16"/>
          <w:szCs w:val="16"/>
        </w:rPr>
        <w:t>//VARIÁVEIS DE ENTRADA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media; </w:t>
      </w:r>
      <w:r w:rsidRPr="00FE7040">
        <w:rPr>
          <w:rFonts w:ascii="Consolas" w:hAnsi="Consolas" w:cs="Consolas"/>
          <w:color w:val="008000"/>
          <w:sz w:val="16"/>
          <w:szCs w:val="16"/>
        </w:rPr>
        <w:t>//VARIAVEL PARA A MÉDIA DEVE SER FLOAT, POIS A RESPOSTA PODE SER COM VIRGULA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</w:t>
      </w:r>
      <w:r w:rsidR="00D07FA1">
        <w:rPr>
          <w:rFonts w:ascii="Consolas" w:hAnsi="Consolas" w:cs="Consolas"/>
          <w:color w:val="A31515"/>
          <w:sz w:val="16"/>
          <w:szCs w:val="16"/>
        </w:rPr>
        <w:t>RU</w:t>
      </w:r>
      <w:r w:rsidRPr="00FE7040">
        <w:rPr>
          <w:rFonts w:ascii="Consolas" w:hAnsi="Consolas" w:cs="Consolas"/>
          <w:color w:val="A31515"/>
          <w:sz w:val="16"/>
          <w:szCs w:val="16"/>
        </w:rPr>
        <w:t xml:space="preserve"> do aluno: 1234567\n"</w:t>
      </w:r>
      <w:r w:rsidRPr="00FE7040">
        <w:rPr>
          <w:rFonts w:ascii="Consolas" w:hAnsi="Consolas" w:cs="Consolas"/>
          <w:color w:val="000000"/>
          <w:sz w:val="16"/>
          <w:szCs w:val="16"/>
        </w:rPr>
        <w:t>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Antepenultimo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&amp;x);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Penultimo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&amp;y);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&amp;z);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  <w:t xml:space="preserve">media = (x + y + z) / 3; </w:t>
      </w:r>
      <w:r w:rsidRPr="00FE7040">
        <w:rPr>
          <w:rFonts w:ascii="Consolas" w:hAnsi="Consolas" w:cs="Consolas"/>
          <w:color w:val="008000"/>
          <w:sz w:val="16"/>
          <w:szCs w:val="16"/>
        </w:rPr>
        <w:t>//FAZ A MEDIA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"Resposta: %.2f\n"</w:t>
      </w:r>
      <w:r w:rsidRPr="00FE7040">
        <w:rPr>
          <w:rFonts w:ascii="Consolas" w:hAnsi="Consolas" w:cs="Consolas"/>
          <w:color w:val="000000"/>
          <w:sz w:val="16"/>
          <w:szCs w:val="16"/>
        </w:rPr>
        <w:t>, media);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FE7040">
        <w:rPr>
          <w:rFonts w:ascii="Consolas" w:hAnsi="Consolas" w:cs="Consolas"/>
          <w:color w:val="A31515"/>
          <w:sz w:val="16"/>
          <w:szCs w:val="16"/>
        </w:rPr>
        <w:t>"pause"</w:t>
      </w:r>
      <w:r w:rsidRPr="00FE7040">
        <w:rPr>
          <w:rFonts w:ascii="Consolas" w:hAnsi="Consolas" w:cs="Consolas"/>
          <w:color w:val="000000"/>
          <w:sz w:val="16"/>
          <w:szCs w:val="16"/>
        </w:rPr>
        <w:t>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FE7040" w:rsidRDefault="00FE7040" w:rsidP="00FE7040">
      <w:pPr>
        <w:spacing w:line="360" w:lineRule="auto"/>
        <w:ind w:firstLine="426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>}</w:t>
      </w:r>
    </w:p>
    <w:p w:rsidR="00FE7040" w:rsidRPr="00FE7040" w:rsidRDefault="00FE7040" w:rsidP="00FE7040">
      <w:pPr>
        <w:spacing w:line="360" w:lineRule="auto"/>
        <w:ind w:firstLine="426"/>
        <w:rPr>
          <w:sz w:val="16"/>
          <w:szCs w:val="16"/>
        </w:rPr>
      </w:pPr>
    </w:p>
    <w:p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:rsidR="00FE7040" w:rsidRPr="00F15DC4" w:rsidRDefault="00FE7040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A2CA22D" wp14:editId="75CB17D6">
            <wp:extent cx="5760720" cy="2004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40" w:rsidRPr="00F15DC4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36B" w:rsidRDefault="0042336B">
      <w:r>
        <w:separator/>
      </w:r>
    </w:p>
  </w:endnote>
  <w:endnote w:type="continuationSeparator" w:id="0">
    <w:p w:rsidR="0042336B" w:rsidRDefault="0042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91" w:rsidRDefault="009D7891">
    <w:pPr>
      <w:pStyle w:val="Rodap"/>
      <w:jc w:val="right"/>
    </w:pPr>
  </w:p>
  <w:p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91" w:rsidRDefault="009D7891">
    <w:pPr>
      <w:pStyle w:val="Rodap"/>
      <w:jc w:val="center"/>
    </w:pPr>
  </w:p>
  <w:p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099026"/>
      <w:docPartObj>
        <w:docPartGallery w:val="Page Numbers (Bottom of Page)"/>
        <w:docPartUnique/>
      </w:docPartObj>
    </w:sdtPr>
    <w:sdtEndPr/>
    <w:sdtContent>
      <w:p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6E">
          <w:rPr>
            <w:noProof/>
          </w:rPr>
          <w:t>1</w:t>
        </w:r>
        <w:r>
          <w:fldChar w:fldCharType="end"/>
        </w:r>
      </w:p>
    </w:sdtContent>
  </w:sdt>
  <w:p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36B" w:rsidRDefault="0042336B">
      <w:r>
        <w:separator/>
      </w:r>
    </w:p>
  </w:footnote>
  <w:footnote w:type="continuationSeparator" w:id="0">
    <w:p w:rsidR="0042336B" w:rsidRDefault="0042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5BA" w:rsidRDefault="00E255BA">
    <w:pPr>
      <w:pStyle w:val="Cabealho"/>
      <w:jc w:val="right"/>
    </w:pPr>
  </w:p>
  <w:p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B60" w:rsidRDefault="009A1B60" w:rsidP="009A1B60">
    <w:pPr>
      <w:pStyle w:val="Cabealho"/>
      <w:jc w:val="center"/>
    </w:pPr>
  </w:p>
  <w:p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4486E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ffffef"/>
    </o:shapedefaults>
    <o:shapelayout v:ext="edit">
      <o:idmap v:ext="edit" data="1"/>
    </o:shapelayout>
  </w:shapeDefaults>
  <w:decimalSymbol w:val=","/>
  <w:listSeparator w:val=";"/>
  <w14:docId w14:val="73BAE009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A4C37EAC-784B-43B2-944E-B602273B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5</TotalTime>
  <Pages>2</Pages>
  <Words>190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VINICIUS POZZOBON BORIN</cp:lastModifiedBy>
  <cp:revision>6</cp:revision>
  <cp:lastPrinted>2011-03-01T23:31:00Z</cp:lastPrinted>
  <dcterms:created xsi:type="dcterms:W3CDTF">2018-09-28T12:23:00Z</dcterms:created>
  <dcterms:modified xsi:type="dcterms:W3CDTF">2018-11-13T22:14:00Z</dcterms:modified>
</cp:coreProperties>
</file>