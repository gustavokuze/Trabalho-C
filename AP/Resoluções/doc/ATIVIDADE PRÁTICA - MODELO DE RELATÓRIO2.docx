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07FolhadeRosto"/>
        <w:tabs>
          <w:tab w:val="clear" w:pos="720"/>
          <w:tab w:val="left" w:pos="2100" w:leader="none"/>
          <w:tab w:val="left" w:pos="3795" w:leader="none"/>
        </w:tabs>
        <w:rPr/>
      </w:pPr>
      <w:r>
        <w:rPr/>
        <w:drawing>
          <wp:inline distT="0" distB="0" distL="0" distR="0">
            <wp:extent cx="2254885" cy="1127760"/>
            <wp:effectExtent l="0" t="0" r="0" b="0"/>
            <wp:docPr id="1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7FolhadeRosto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07FolhadeRosto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CENTRO UNIVERSITÁRIO INTERNACIONAL UNINTER</w:t>
      </w:r>
    </w:p>
    <w:p>
      <w:pPr>
        <w:pStyle w:val="07FolhadeRosto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ESCOLA SUPERIOR POLITÉCNICA</w:t>
      </w:r>
    </w:p>
    <w:p>
      <w:pPr>
        <w:pStyle w:val="07FolhadeRosto"/>
        <w:rPr>
          <w:b w:val="false"/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  <w:t>T</w:t>
      </w:r>
      <w:r>
        <w:rPr>
          <w:b w:val="false"/>
          <w:color w:val="000000"/>
          <w:sz w:val="28"/>
          <w:szCs w:val="28"/>
        </w:rPr>
        <w:t>e</w:t>
      </w:r>
      <w:r>
        <w:rPr>
          <w:b w:val="false"/>
          <w:color w:val="000000"/>
          <w:sz w:val="28"/>
          <w:szCs w:val="28"/>
        </w:rPr>
        <w:t>cnologia em Análise e Desenvolvimento de Sistemas</w:t>
      </w:r>
    </w:p>
    <w:p>
      <w:pPr>
        <w:pStyle w:val="07FolhadeRosto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DISCIPLINA DE LINGUAGEM DE PROGRAMAÇÃO</w:t>
      </w:r>
    </w:p>
    <w:p>
      <w:pPr>
        <w:pStyle w:val="07FolhadeRosto"/>
        <w:rPr/>
      </w:pPr>
      <w:r>
        <w:rPr/>
      </w:r>
    </w:p>
    <w:p>
      <w:pPr>
        <w:pStyle w:val="07FolhadeRosto"/>
        <w:rPr/>
      </w:pPr>
      <w:r>
        <w:rPr/>
      </w:r>
    </w:p>
    <w:p>
      <w:pPr>
        <w:pStyle w:val="07FolhadeRosto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07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07FolhadeRosto"/>
        <w:jc w:val="right"/>
        <w:rPr>
          <w:b w:val="false"/>
          <w:b w:val="false"/>
        </w:rPr>
      </w:pPr>
      <w:r>
        <w:rPr>
          <w:b w:val="false"/>
        </w:rPr>
        <w:t>Gustavo Kuze da Silva – RU: 2091066</w:t>
      </w:r>
    </w:p>
    <w:p>
      <w:pPr>
        <w:pStyle w:val="07FolhadeRosto"/>
        <w:jc w:val="right"/>
        <w:rPr>
          <w:b w:val="false"/>
          <w:b w:val="false"/>
        </w:rPr>
      </w:pPr>
      <w:r>
        <w:rPr>
          <w:b w:val="false"/>
        </w:rPr>
        <w:t xml:space="preserve">Prof. Vinicius Pozzobon Borin </w:t>
      </w:r>
    </w:p>
    <w:p>
      <w:pPr>
        <w:pStyle w:val="07FolhadeRosto"/>
        <w:jc w:val="right"/>
        <w:rPr>
          <w:b w:val="false"/>
          <w:b w:val="false"/>
          <w:i/>
          <w:i/>
        </w:rPr>
      </w:pPr>
      <w:r>
        <w:rPr>
          <w:b w:val="false"/>
          <w:i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07FolhadeRosto"/>
        <w:rPr>
          <w:b w:val="false"/>
          <w:b w:val="false"/>
        </w:rPr>
      </w:pPr>
      <w:r>
        <w:rPr>
          <w:b w:val="false"/>
        </w:rPr>
        <w:t>Portão – Rio Grande do Sul</w:t>
      </w:r>
    </w:p>
    <w:p>
      <w:pPr>
        <w:pStyle w:val="07FolhadeRosto"/>
        <w:rPr>
          <w:b w:val="false"/>
          <w:b w:val="false"/>
        </w:rPr>
      </w:pPr>
      <w:r>
        <w:rPr>
          <w:b w:val="false"/>
        </w:rPr>
        <w:t>2018</w:t>
      </w:r>
    </w:p>
    <w:p>
      <w:pPr>
        <w:pStyle w:val="07FolhadeRosto"/>
        <w:rPr>
          <w:rFonts w:ascii="Consolas" w:hAnsi="Consolas" w:cs="Consolas"/>
          <w:color w:val="808080"/>
          <w:sz w:val="16"/>
          <w:szCs w:val="16"/>
        </w:rPr>
      </w:pPr>
      <w:r>
        <w:rPr>
          <w:rFonts w:cs="Consolas" w:ascii="Consolas" w:hAnsi="Consolas"/>
          <w:color w:val="808080"/>
          <w:sz w:val="16"/>
          <w:szCs w:val="16"/>
        </w:rPr>
      </w:r>
    </w:p>
    <w:p>
      <w:pPr>
        <w:pStyle w:val="07FolhadeRosto"/>
        <w:tabs>
          <w:tab w:val="clear" w:pos="720"/>
          <w:tab w:val="left" w:pos="2745" w:leader="none"/>
        </w:tabs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-948055</wp:posOffset>
                </wp:positionH>
                <wp:positionV relativeFrom="paragraph">
                  <wp:posOffset>2799715</wp:posOffset>
                </wp:positionV>
                <wp:extent cx="7325360" cy="6798310"/>
                <wp:effectExtent l="0" t="0" r="0" b="0"/>
                <wp:wrapNone/>
                <wp:docPr id="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4560" cy="67975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9B9B9B"/>
                              </w:rPr>
                              <w:t>#include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&lt;stdlib.h&gt;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9B9B9B"/>
                              </w:rPr>
                              <w:t>#include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&lt;stdio.h&gt;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int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main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()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{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/*Declaração da variável que irá conter a primeira letra do nome,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 xml:space="preserve"> do tipo char, inicializada com o sinal de subtração (-) */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char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primeira_letra_do_nome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'-'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 xml:space="preserve">/*declaração do ponteiro que irá armazenar o endereço de memória da variável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primeira_letra_do_nome*/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*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p_primeira_letra_do_nome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 xml:space="preserve">/*Declaração da variável que irá conter os dois ultimos digitos do RU, do tipo int, inicializada com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o valor zero*/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int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ultimos_2_digitos_ru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 xml:space="preserve">/*declaração do ponteiro que irá armazenar o endereço de memória da variável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ultimos_2_digitos_ru*/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*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p_ultimos_2_digitos_ru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 xml:space="preserve">//Declaração da variável que irá conter os quatro ultimos digitos do RU, do tipo float, inicializada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com o valor zero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float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ultimos_4_digitos_ru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 xml:space="preserve">/*declaração do ponteiro que irá armazenar o endereço de memória da variável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ultimos_4_digitos_ru*/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*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p_ultimos_4_digitos_ru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/*Aqui é feita a atribuição do endereço de memória das variáveis a seus respectivos ponteiros*/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p_primeira_letra_do_nome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&amp;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primeira_letra_do_nome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p_ultimos_2_digitos_ru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&amp;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ultimos_2_digitos_ru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p_ultimos_4_digitos_ru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&amp;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ultimos_4_digitos_ru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/*Aqui é mostrado o valor inicial das variáveis na tela*/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printf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"\nValor inicial da variavel \"primeira_letra_do_nome\": %c.\n"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primeira_letra_do_nome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printf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"\nValor inicial da variavel \"ultimos_2_digitos_ru\": %d.\n"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ultimos_2_digitos_ru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printf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"\nValor inicial da variavel \"ultimos_4_digitos_ru\": %.2f.\n"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ultimos_4_digitos_ru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ID="Forma1" fillcolor="#333333" stroked="f" style="position:absolute;margin-left:-74.65pt;margin-top:220.45pt;width:576.7pt;height:535.2pt" type="shapetype_202">
                <v:textbox>
                  <w:txbxContent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9B9B9B"/>
                        </w:rPr>
                        <w:t>#include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&lt;stdlib.h&gt;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9B9B9B"/>
                        </w:rPr>
                        <w:t>#include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&lt;stdio.h&gt;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int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main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()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{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/*Declaração da variável que irá conter a primeira letra do nome,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 xml:space="preserve"> do tipo char, inicializada com o sinal de subtração (-) */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char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primeira_letra_do_nome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'-'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 xml:space="preserve">/*declaração do ponteiro que irá armazenar o endereço de memória da variável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primeira_letra_do_nome*/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*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p_primeira_letra_do_nome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 xml:space="preserve">/*Declaração da variável que irá conter os dois ultimos digitos do RU, do tipo int, inicializada com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o valor zero*/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int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ultimos_2_digitos_ru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5CEA8"/>
                        </w:rPr>
                        <w:t>0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 xml:space="preserve">/*declaração do ponteiro que irá armazenar o endereço de memória da variável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ultimos_2_digitos_ru*/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*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p_ultimos_2_digitos_ru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 xml:space="preserve">//Declaração da variável que irá conter os quatro ultimos digitos do RU, do tipo float, inicializada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com o valor zero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float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ultimos_4_digitos_ru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5CEA8"/>
                        </w:rPr>
                        <w:t>0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 xml:space="preserve">/*declaração do ponteiro que irá armazenar o endereço de memória da variável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ultimos_4_digitos_ru*/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*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p_ultimos_4_digitos_ru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/*Aqui é feita a atribuição do endereço de memória das variáveis a seus respectivos ponteiros*/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p_primeira_letra_do_nome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&amp;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primeira_letra_do_nome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p_ultimos_2_digitos_ru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&amp;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ultimos_2_digitos_ru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p_ultimos_4_digitos_ru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&amp;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ultimos_4_digitos_ru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/*Aqui é mostrado o valor inicial das variáveis na tela*/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printf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"\nValor inicial da variavel \"primeira_letra_do_nome\": %c.\n"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primeira_letra_do_nome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printf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"\nValor inicial da variavel \"ultimos_2_digitos_ru\": %d.\n"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ultimos_2_digitos_ru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printf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"\nValor inicial da variavel \"ultimos_4_digitos_ru\": %.2f.\n"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ultimos_4_digitos_ru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type="solid" color2="#cccccc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4445</wp:posOffset>
                </wp:positionH>
                <wp:positionV relativeFrom="paragraph">
                  <wp:posOffset>211455</wp:posOffset>
                </wp:positionV>
                <wp:extent cx="5744210" cy="2513330"/>
                <wp:effectExtent l="0" t="0" r="0" b="0"/>
                <wp:wrapNone/>
                <wp:docPr id="3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440" cy="25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smallCaps w:val="false"/>
                                <w:caps w:val="false"/>
                                <w:b/>
                                <w:bCs/>
                                <w:rFonts w:ascii="Arial" w:hAnsi="Arial" w:cs="Arial"/>
                              </w:rPr>
                              <w:t>Exercício 1:</w:t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bCs w:val="false"/>
                                <w:smallCaps w:val="false"/>
                                <w:caps w:val="false"/>
                                <w:rFonts w:ascii="Arial" w:hAnsi="Arial" w:cs="Arial"/>
                              </w:rPr>
                              <w:t xml:space="preserve">Escreva um algoritmo em linguagem C com as seguintes instruções: </w:t>
                            </w:r>
                          </w:p>
                          <w:p>
                            <w:pPr>
                              <w:ind w:left="780" w:right="0" w:hanging="359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bCs w:val="false"/>
                                <w:smallCaps w:val="false"/>
                                <w:caps w:val="false"/>
                                <w:rFonts w:ascii="Arial" w:hAnsi="Arial" w:cs="Arial"/>
                              </w:rPr>
                              <w:t>1. Declare três variáveis (inteiro, real e char);</w:t>
                            </w:r>
                          </w:p>
                          <w:p>
                            <w:pPr>
                              <w:ind w:left="780" w:right="0" w:hanging="359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bCs w:val="false"/>
                                <w:smallCaps w:val="false"/>
                                <w:caps w:val="false"/>
                                <w:rFonts w:ascii="Arial" w:hAnsi="Arial" w:cs="Arial"/>
                              </w:rPr>
                              <w:t>2. Declare três ponteiros;</w:t>
                            </w:r>
                          </w:p>
                          <w:p>
                            <w:pPr>
                              <w:ind w:left="780" w:right="0" w:hanging="359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bCs w:val="false"/>
                                <w:smallCaps w:val="false"/>
                                <w:caps w:val="false"/>
                                <w:rFonts w:ascii="Arial" w:hAnsi="Arial" w:cs="Arial"/>
                              </w:rPr>
                              <w:t>3. Associe as variáveis aos ponteiros;</w:t>
                            </w:r>
                          </w:p>
                          <w:p>
                            <w:pPr>
                              <w:ind w:left="780" w:right="0" w:hanging="359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bCs w:val="false"/>
                                <w:smallCaps w:val="false"/>
                                <w:caps w:val="false"/>
                                <w:rFonts w:ascii="Arial" w:hAnsi="Arial" w:cs="Arial"/>
                              </w:rPr>
                              <w:t xml:space="preserve">4. Modifique os valores de cada variável indiretamente usando os ponteiros associados. Para armazenar os valores nas variáveis, armazene na variável char a primeira letra do seu nome, na variável inteira os dois últimos dígitos do seu RU e na variável real os 4 últimos dígitos do seu RU, sendo os 2 últimos os valores com virgula; </w:t>
                            </w:r>
                          </w:p>
                          <w:p>
                            <w:pPr>
                              <w:ind w:left="780" w:right="0" w:hanging="359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bCs w:val="false"/>
                                <w:smallCaps w:val="false"/>
                                <w:caps w:val="false"/>
                                <w:rFonts w:ascii="Arial" w:hAnsi="Arial" w:cs="Arial"/>
                              </w:rPr>
                              <w:t xml:space="preserve">5. Imprima na tela os valores das variáveis antes e após a modificação. </w:t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smallCaps w:val="false"/>
                                <w:caps w:val="false"/>
                                <w:b/>
                                <w:bCs/>
                                <w:rFonts w:ascii="Arial" w:hAnsi="Arial" w:cs="Arial"/>
                              </w:rPr>
                              <w:t>Resolução: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fillcolor="white" stroked="f" style="position:absolute;margin-left:0.35pt;margin-top:16.65pt;width:452.2pt;height:197.8pt" type="shapetype_202">
                <v:textbox>
                  <w:txbxContent>
                    <w:p>
                      <w:pPr>
                        <w:jc w:val="left"/>
                        <w:rPr/>
                      </w:pPr>
                      <w:r>
                        <w:rPr>
                          <w:sz w:val="28"/>
                          <w:szCs w:val="28"/>
                          <w:smallCaps w:val="false"/>
                          <w:caps w:val="false"/>
                          <w:b/>
                          <w:bCs/>
                          <w:rFonts w:ascii="Arial" w:hAnsi="Arial" w:cs="Arial"/>
                        </w:rPr>
                        <w:t>Exercício 1:</w:t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>
                          <w:sz w:val="24"/>
                          <w:b w:val="false"/>
                          <w:bCs w:val="false"/>
                          <w:smallCaps w:val="false"/>
                          <w:caps w:val="false"/>
                          <w:rFonts w:ascii="Arial" w:hAnsi="Arial" w:cs="Arial"/>
                        </w:rPr>
                        <w:t xml:space="preserve">Escreva um algoritmo em linguagem C com as seguintes instruções: </w:t>
                      </w:r>
                    </w:p>
                    <w:p>
                      <w:pPr>
                        <w:ind w:left="780" w:right="0" w:hanging="359"/>
                        <w:jc w:val="left"/>
                        <w:rPr/>
                      </w:pPr>
                      <w:r>
                        <w:rPr>
                          <w:sz w:val="24"/>
                          <w:b w:val="false"/>
                          <w:bCs w:val="false"/>
                          <w:smallCaps w:val="false"/>
                          <w:caps w:val="false"/>
                          <w:rFonts w:ascii="Arial" w:hAnsi="Arial" w:cs="Arial"/>
                        </w:rPr>
                        <w:t>1. Declare três variáveis (inteiro, real e char);</w:t>
                      </w:r>
                    </w:p>
                    <w:p>
                      <w:pPr>
                        <w:ind w:left="780" w:right="0" w:hanging="359"/>
                        <w:jc w:val="left"/>
                        <w:rPr/>
                      </w:pPr>
                      <w:r>
                        <w:rPr>
                          <w:sz w:val="24"/>
                          <w:b w:val="false"/>
                          <w:bCs w:val="false"/>
                          <w:smallCaps w:val="false"/>
                          <w:caps w:val="false"/>
                          <w:rFonts w:ascii="Arial" w:hAnsi="Arial" w:cs="Arial"/>
                        </w:rPr>
                        <w:t>2. Declare três ponteiros;</w:t>
                      </w:r>
                    </w:p>
                    <w:p>
                      <w:pPr>
                        <w:ind w:left="780" w:right="0" w:hanging="359"/>
                        <w:jc w:val="left"/>
                        <w:rPr/>
                      </w:pPr>
                      <w:r>
                        <w:rPr>
                          <w:sz w:val="24"/>
                          <w:b w:val="false"/>
                          <w:bCs w:val="false"/>
                          <w:smallCaps w:val="false"/>
                          <w:caps w:val="false"/>
                          <w:rFonts w:ascii="Arial" w:hAnsi="Arial" w:cs="Arial"/>
                        </w:rPr>
                        <w:t>3. Associe as variáveis aos ponteiros;</w:t>
                      </w:r>
                    </w:p>
                    <w:p>
                      <w:pPr>
                        <w:ind w:left="780" w:right="0" w:hanging="359"/>
                        <w:jc w:val="left"/>
                        <w:rPr/>
                      </w:pPr>
                      <w:r>
                        <w:rPr>
                          <w:sz w:val="24"/>
                          <w:b w:val="false"/>
                          <w:bCs w:val="false"/>
                          <w:smallCaps w:val="false"/>
                          <w:caps w:val="false"/>
                          <w:rFonts w:ascii="Arial" w:hAnsi="Arial" w:cs="Arial"/>
                        </w:rPr>
                        <w:t xml:space="preserve">4. Modifique os valores de cada variável indiretamente usando os ponteiros associados. Para armazenar os valores nas variáveis, armazene na variável char a primeira letra do seu nome, na variável inteira os dois últimos dígitos do seu RU e na variável real os 4 últimos dígitos do seu RU, sendo os 2 últimos os valores com virgula; </w:t>
                      </w:r>
                    </w:p>
                    <w:p>
                      <w:pPr>
                        <w:ind w:left="780" w:right="0" w:hanging="359"/>
                        <w:jc w:val="left"/>
                        <w:rPr/>
                      </w:pPr>
                      <w:r>
                        <w:rPr>
                          <w:sz w:val="24"/>
                          <w:b w:val="false"/>
                          <w:bCs w:val="false"/>
                          <w:smallCaps w:val="false"/>
                          <w:caps w:val="false"/>
                          <w:rFonts w:ascii="Arial" w:hAnsi="Arial" w:cs="Arial"/>
                        </w:rPr>
                        <w:t xml:space="preserve">5. Imprima na tela os valores das variáveis antes e após a modificação. </w:t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>
                          <w:sz w:val="24"/>
                          <w:smallCaps w:val="false"/>
                          <w:caps w:val="false"/>
                          <w:b/>
                          <w:bCs/>
                          <w:rFonts w:ascii="Arial" w:hAnsi="Arial" w:cs="Arial"/>
                        </w:rPr>
                        <w:t>Resolução: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joinstyle="round" endcap="flat"/>
              </v:shape>
            </w:pict>
          </mc:Fallback>
        </mc:AlternateContent>
      </w:r>
      <w:r>
        <w:br w:type="page"/>
      </w:r>
    </w:p>
    <w:p>
      <w:pPr>
        <w:pStyle w:val="07FolhadeRosto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-976630</wp:posOffset>
                </wp:positionH>
                <wp:positionV relativeFrom="paragraph">
                  <wp:posOffset>-202565</wp:posOffset>
                </wp:positionV>
                <wp:extent cx="7382510" cy="2448560"/>
                <wp:effectExtent l="0" t="0" r="0" b="0"/>
                <wp:wrapNone/>
                <wp:docPr id="4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00" cy="24480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//atribuição dos valores às variáveis através dos ponteiros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*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p_primeira_letra_do_nome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'G'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*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p_ultimos_2_digitos_ru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5CEA8"/>
                              </w:rPr>
                              <w:t>66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*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p_ultimos_4_digitos_ru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5CEA8"/>
                              </w:rPr>
                              <w:t>10.66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/* Aqui são mostrados os valores das variáveis após a atribuição por referência*/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printf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"\n\nValor da variavel \"primeira_letra_do_nome\" apos a atribuicao por referencia: %c.\n"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primeira_letra_do_nome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printf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"\nValor da variavel \"ultimos_2_digitos_ru\" apos a atribuicao por referencia: %d.\n"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ultimos_2_digitos_ru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printf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"\nValor da variavel \"ultimos_4_digitos_ru\" apos a atribuicao por referencia: %.2f.\n"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ultimos_4_digitos_ru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system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"pause"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return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3" fillcolor="#333333" stroked="f" style="position:absolute;margin-left:-76.9pt;margin-top:-15.95pt;width:581.2pt;height:192.7pt" type="shapetype_202">
                <v:textbox>
                  <w:txbxContent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//atribuição dos valores às variáveis através dos ponteiros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*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p_primeira_letra_do_nome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'G'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*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p_ultimos_2_digitos_ru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5CEA8"/>
                        </w:rPr>
                        <w:t>66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*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p_ultimos_4_digitos_ru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5CEA8"/>
                        </w:rPr>
                        <w:t>10.66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/* Aqui são mostrados os valores das variáveis após a atribuição por referência*/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printf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"\n\nValor da variavel \"primeira_letra_do_nome\" apos a atribuicao por referencia: %c.\n"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primeira_letra_do_nome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printf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"\nValor da variavel \"ultimos_2_digitos_ru\" apos a atribuicao por referencia: %d.\n"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ultimos_2_digitos_ru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printf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"\nValor da variavel \"ultimos_4_digitos_ru\" apos a atribuicao por referencia: %.2f.\n"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ultimos_4_digitos_ru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system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"pause"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return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5CEA8"/>
                        </w:rPr>
                        <w:t>0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}</w:t>
                      </w:r>
                    </w:p>
                  </w:txbxContent>
                </v:textbox>
                <w10:wrap type="square"/>
                <v:fill o:detectmouseclick="t" type="solid" color2="#cccccc"/>
                <v:stroke color="black" joinstyle="round" endcap="flat"/>
              </v:shape>
            </w:pict>
          </mc:Fallback>
        </mc:AlternateContent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-948055</wp:posOffset>
            </wp:positionH>
            <wp:positionV relativeFrom="paragraph">
              <wp:posOffset>142240</wp:posOffset>
            </wp:positionV>
            <wp:extent cx="7305675" cy="3820795"/>
            <wp:effectExtent l="0" t="0" r="0" b="0"/>
            <wp:wrapSquare wrapText="largest"/>
            <wp:docPr id="5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-271780</wp:posOffset>
                </wp:positionH>
                <wp:positionV relativeFrom="paragraph">
                  <wp:posOffset>135255</wp:posOffset>
                </wp:positionV>
                <wp:extent cx="5744210" cy="2972435"/>
                <wp:effectExtent l="0" t="0" r="0" b="0"/>
                <wp:wrapNone/>
                <wp:docPr id="6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440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smallCaps w:val="false"/>
                                <w:caps w:val="false"/>
                                <w:b/>
                                <w:bCs/>
                                <w:rFonts w:ascii="Arial" w:hAnsi="Arial" w:cs="Arial"/>
                              </w:rPr>
                              <w:t>Exercício 2:</w:t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bCs w:val="false"/>
                                <w:smallCaps w:val="false"/>
                                <w:caps w:val="false"/>
                                <w:rFonts w:ascii="Arial" w:hAnsi="Arial" w:cs="Arial"/>
                              </w:rPr>
                            </w:r>
                            <w:r>
                              <w:rPr>
                                <w:sz w:val="24"/>
                                <w:b w:val="false"/>
                                <w:bCs w:val="false"/>
                                <w:smallCaps w:val="false"/>
                                <w:caps w:val="false"/>
                                <w:rFonts w:ascii="Arial" w:hAnsi="Arial" w:cs="Arial"/>
                              </w:rPr>
                              <w:t>Escreva um algoritmo em LINGUAGEM C que armazene na memória o seu RU e o</w:t>
                            </w:r>
                          </w:p>
                          <w:p>
                            <w:pPr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bCs w:val="false"/>
                                <w:smallCaps w:val="false"/>
                                <w:caps w:val="false"/>
                                <w:rFonts w:ascii="Arial" w:hAnsi="Arial" w:cs="Arial"/>
                              </w:rPr>
                              <w:t>valor 1234567, ambos digitados pelo usuário na tela.</w:t>
                            </w:r>
                          </w:p>
                          <w:p>
                            <w:pPr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bCs w:val="false"/>
                                <w:smallCaps w:val="false"/>
                                <w:caps w:val="false"/>
                                <w:rFonts w:ascii="Arial" w:hAnsi="Arial" w:cs="Arial"/>
                              </w:rPr>
                            </w:r>
                            <w:r>
                              <w:rPr>
                                <w:sz w:val="24"/>
                                <w:b w:val="false"/>
                                <w:bCs w:val="false"/>
                                <w:smallCaps w:val="false"/>
                                <w:caps w:val="false"/>
                                <w:rFonts w:ascii="Arial" w:hAnsi="Arial" w:cs="Arial"/>
                              </w:rPr>
                              <w:t>Em seguida, imprima na tela ambos RU usando ponteiros. O algoritmo também vai</w:t>
                            </w:r>
                          </w:p>
                          <w:p>
                            <w:pPr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bCs w:val="false"/>
                                <w:smallCaps w:val="false"/>
                                <w:caps w:val="false"/>
                                <w:rFonts w:ascii="Arial" w:hAnsi="Arial" w:cs="Arial"/>
                              </w:rPr>
                              <w:t>ter que comparar os dois RU usando ponteiros e imprimir na tela qual é o maior.</w:t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smallCaps w:val="false"/>
                                <w:caps w:val="false"/>
                                <w:b/>
                                <w:bCs/>
                                <w:rFonts w:ascii="Arial" w:hAnsi="Arial" w:cs="Arial"/>
                              </w:rPr>
                              <w:t>Resolução: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fillcolor="white" stroked="f" style="position:absolute;margin-left:-21.4pt;margin-top:10.65pt;width:452.2pt;height:233.95pt" type="shapetype_202">
                <v:textbox>
                  <w:txbxContent>
                    <w:p>
                      <w:pPr>
                        <w:jc w:val="left"/>
                        <w:rPr/>
                      </w:pPr>
                      <w:r>
                        <w:rPr>
                          <w:sz w:val="28"/>
                          <w:szCs w:val="28"/>
                          <w:smallCaps w:val="false"/>
                          <w:caps w:val="false"/>
                          <w:b/>
                          <w:bCs/>
                          <w:rFonts w:ascii="Arial" w:hAnsi="Arial" w:cs="Arial"/>
                        </w:rPr>
                        <w:t>Exercício 2:</w:t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jc w:val="both"/>
                        <w:rPr/>
                      </w:pPr>
                      <w:r>
                        <w:rPr>
                          <w:sz w:val="24"/>
                          <w:b w:val="false"/>
                          <w:bCs w:val="false"/>
                          <w:smallCaps w:val="false"/>
                          <w:caps w:val="false"/>
                          <w:rFonts w:ascii="Arial" w:hAnsi="Arial" w:cs="Arial"/>
                        </w:rPr>
                      </w:r>
                      <w:r>
                        <w:rPr>
                          <w:sz w:val="24"/>
                          <w:b w:val="false"/>
                          <w:bCs w:val="false"/>
                          <w:smallCaps w:val="false"/>
                          <w:caps w:val="false"/>
                          <w:rFonts w:ascii="Arial" w:hAnsi="Arial" w:cs="Arial"/>
                        </w:rPr>
                        <w:t>Escreva um algoritmo em LINGUAGEM C que armazene na memória o seu RU e o</w:t>
                      </w:r>
                    </w:p>
                    <w:p>
                      <w:pPr>
                        <w:jc w:val="both"/>
                        <w:rPr/>
                      </w:pPr>
                      <w:r>
                        <w:rPr>
                          <w:sz w:val="24"/>
                          <w:b w:val="false"/>
                          <w:bCs w:val="false"/>
                          <w:smallCaps w:val="false"/>
                          <w:caps w:val="false"/>
                          <w:rFonts w:ascii="Arial" w:hAnsi="Arial" w:cs="Arial"/>
                        </w:rPr>
                        <w:t>valor 1234567, ambos digitados pelo usuário na tela.</w:t>
                      </w:r>
                    </w:p>
                    <w:p>
                      <w:pPr>
                        <w:jc w:val="both"/>
                        <w:rPr/>
                      </w:pPr>
                      <w:r>
                        <w:rPr>
                          <w:sz w:val="24"/>
                          <w:b w:val="false"/>
                          <w:bCs w:val="false"/>
                          <w:smallCaps w:val="false"/>
                          <w:caps w:val="false"/>
                          <w:rFonts w:ascii="Arial" w:hAnsi="Arial" w:cs="Arial"/>
                        </w:rPr>
                      </w:r>
                      <w:r>
                        <w:rPr>
                          <w:sz w:val="24"/>
                          <w:b w:val="false"/>
                          <w:bCs w:val="false"/>
                          <w:smallCaps w:val="false"/>
                          <w:caps w:val="false"/>
                          <w:rFonts w:ascii="Arial" w:hAnsi="Arial" w:cs="Arial"/>
                        </w:rPr>
                        <w:t>Em seguida, imprima na tela ambos RU usando ponteiros. O algoritmo também vai</w:t>
                      </w:r>
                    </w:p>
                    <w:p>
                      <w:pPr>
                        <w:jc w:val="both"/>
                        <w:rPr/>
                      </w:pPr>
                      <w:r>
                        <w:rPr>
                          <w:sz w:val="24"/>
                          <w:b w:val="false"/>
                          <w:bCs w:val="false"/>
                          <w:smallCaps w:val="false"/>
                          <w:caps w:val="false"/>
                          <w:rFonts w:ascii="Arial" w:hAnsi="Arial" w:cs="Arial"/>
                        </w:rPr>
                        <w:t>ter que comparar os dois RU usando ponteiros e imprimir na tela qual é o maior.</w:t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>
                          <w:sz w:val="24"/>
                          <w:smallCaps w:val="false"/>
                          <w:caps w:val="false"/>
                          <w:b/>
                          <w:bCs/>
                          <w:rFonts w:ascii="Arial" w:hAnsi="Arial" w:cs="Arial"/>
                        </w:rPr>
                        <w:t>Resolução: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joinstyle="round" endcap="flat"/>
              </v:shape>
            </w:pict>
          </mc:Fallback>
        </mc:AlternateContent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  <w:r>
        <w:br w:type="page"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-1005205</wp:posOffset>
                </wp:positionH>
                <wp:positionV relativeFrom="paragraph">
                  <wp:posOffset>102870</wp:posOffset>
                </wp:positionV>
                <wp:extent cx="7411085" cy="8211185"/>
                <wp:effectExtent l="0" t="0" r="0" b="0"/>
                <wp:wrapNone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600" cy="82105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9B9B9B"/>
                              </w:rPr>
                              <w:t>#include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&lt;stdlib.h&gt;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9B9B9B"/>
                              </w:rPr>
                              <w:t>#include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&lt;stdio.h&gt;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 prototipagem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void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flush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int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main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()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{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/* Declaração das variáveis e dos ponteiros */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int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ru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valor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*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p_ru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*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p_valor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/* atribuição do endereço de memória das variáveis aos respectivos ponteiros*/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p_ru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&amp;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ru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p_valor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&amp;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valor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/* requisição ao usuário pelo RU */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printf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"Digite seu RU: "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/* atribuição do valor digitado à variável através do ponteiro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NOTA: o Visual Studio não permite a utilização da função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scanf, então utilizei o scanf_s que tem o funcionamento equivalente */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scanf_s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"%d"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p_ru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/* limpeza do buffer */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flush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/* abaixo é feito exatamente o mesmo processo, mas dessa vez para o valor ao invés do RU */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printf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"\nDigite o valor para comparar ao RU: "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scanf_s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"%d"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p_valor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flush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/* comparação do valor com o RU através dos ponteiros utilizando operador ternário */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(*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p_ru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&gt;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*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p_valor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?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printf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"\nO seu RU e maior que o valor digitado: RU -&gt; %d | Valor -&gt; %d \n"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*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p_ru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*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p_valor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: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printf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"\nO valor digitado e maior que o seu RU: RU -&gt; %d | Valor -&gt; %d \n"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*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p_ru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*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p_valor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system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"pause"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return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}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 método responsável pela limpeza do buffer do teclado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void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flush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()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{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char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c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while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c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getchar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())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!=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'\n'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&amp;&amp;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c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!=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D63C5"/>
                              </w:rPr>
                              <w:t>EOF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{}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4" fillcolor="#333333" stroked="f" style="position:absolute;margin-left:-79.15pt;margin-top:8.1pt;width:583.45pt;height:646.45pt" type="shapetype_202">
                <v:textbox>
                  <w:txbxContent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9B9B9B"/>
                        </w:rPr>
                        <w:t>#include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&lt;stdlib.h&gt;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9B9B9B"/>
                        </w:rPr>
                        <w:t>#include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&lt;stdio.h&gt;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 prototipagem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void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flush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int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main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()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{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/* Declaração das variáveis e dos ponteiros */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int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ru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valor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*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p_ru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*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p_valor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/* atribuição do endereço de memória das variáveis aos respectivos ponteiros*/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p_ru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&amp;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ru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p_valor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&amp;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valor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/* requisição ao usuário pelo RU */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printf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"Digite seu RU: "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/* atribuição do valor digitado à variável através do ponteiro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NOTA: o Visual Studio não permite a utilização da função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scanf, então utilizei o scanf_s que tem o funcionamento equivalente */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scanf_s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"%d"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p_ru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/* limpeza do buffer */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flush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/* abaixo é feito exatamente o mesmo processo, mas dessa vez para o valor ao invés do RU */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printf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"\nDigite o valor para comparar ao RU: "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scanf_s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"%d"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p_valor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flush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/* comparação do valor com o RU através dos ponteiros utilizando operador ternário */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(*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p_ru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&gt;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*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p_valor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?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printf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"\nO seu RU e maior que o valor digitado: RU -&gt; %d | Valor -&gt; %d \n"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*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p_ru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*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p_valor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: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printf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"\nO valor digitado e maior que o seu RU: RU -&gt; %d | Valor -&gt; %d \n"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*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p_ru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*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p_valor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system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"pause"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return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5CEA8"/>
                        </w:rPr>
                        <w:t>0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}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 método responsável pela limpeza do buffer do teclado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void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flush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()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{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char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c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while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c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getchar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())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!=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'\n'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&amp;&amp;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c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!=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D63C5"/>
                        </w:rPr>
                        <w:t>EOF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{}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}</w:t>
                      </w:r>
                    </w:p>
                  </w:txbxContent>
                </v:textbox>
                <w10:wrap type="square"/>
                <v:fill o:detectmouseclick="t" type="solid" color2="#cccccc"/>
                <v:stroke color="black" joinstyle="round" endcap="flat"/>
              </v:shape>
            </w:pict>
          </mc:Fallback>
        </mc:AlternateContent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  <w:r>
        <w:br w:type="page"/>
      </w:r>
    </w:p>
    <w:p>
      <w:pPr>
        <w:pStyle w:val="07FolhadeRosto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-357505</wp:posOffset>
            </wp:positionH>
            <wp:positionV relativeFrom="paragraph">
              <wp:posOffset>161290</wp:posOffset>
            </wp:positionV>
            <wp:extent cx="5868035" cy="3993515"/>
            <wp:effectExtent l="0" t="0" r="0" b="0"/>
            <wp:wrapSquare wrapText="largest"/>
            <wp:docPr id="8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column">
                  <wp:posOffset>-262255</wp:posOffset>
                </wp:positionH>
                <wp:positionV relativeFrom="paragraph">
                  <wp:posOffset>1163955</wp:posOffset>
                </wp:positionV>
                <wp:extent cx="5744210" cy="2972435"/>
                <wp:effectExtent l="0" t="0" r="0" b="0"/>
                <wp:wrapNone/>
                <wp:docPr id="9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440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smallCaps w:val="false"/>
                                <w:caps w:val="false"/>
                                <w:b/>
                                <w:bCs/>
                                <w:rFonts w:ascii="Arial" w:hAnsi="Arial" w:cs="Arial"/>
                              </w:rPr>
                              <w:t>Exercício 3:</w:t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bCs w:val="false"/>
                                <w:smallCaps w:val="false"/>
                                <w:caps w:val="false"/>
                                <w:rFonts w:ascii="Arial" w:hAnsi="Arial" w:cs="Arial"/>
                              </w:rPr>
                            </w:r>
                            <w:r>
                              <w:rPr>
                                <w:sz w:val="24"/>
                                <w:b w:val="false"/>
                                <w:bCs w:val="false"/>
                                <w:smallCaps w:val="false"/>
                                <w:caps w:val="false"/>
                                <w:rFonts w:ascii="Arial" w:hAnsi="Arial" w:cs="Arial"/>
                              </w:rPr>
                              <w:t>Faça um algoritmo em linguagem C com as seguintes funcionalidades:</w:t>
                            </w:r>
                          </w:p>
                          <w:p>
                            <w:pPr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bCs w:val="false"/>
                                <w:smallCaps w:val="false"/>
                                <w:caps w:val="false"/>
                                <w:rFonts w:ascii="Arial" w:hAnsi="Arial" w:cs="Arial"/>
                              </w:rPr>
                              <w:t>• Receba um registro, com dois campos, como dados de entrada.</w:t>
                            </w:r>
                          </w:p>
                          <w:p>
                            <w:pPr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bCs w:val="false"/>
                                <w:smallCaps w:val="false"/>
                                <w:caps w:val="false"/>
                                <w:rFonts w:ascii="Arial" w:hAnsi="Arial" w:cs="Arial"/>
                              </w:rPr>
                              <w:t>• O primeiro campo é um vetor que vai armazenar o nome do aluno.</w:t>
                            </w:r>
                          </w:p>
                          <w:p>
                            <w:pPr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bCs w:val="false"/>
                                <w:smallCaps w:val="false"/>
                                <w:caps w:val="false"/>
                                <w:rFonts w:ascii="Arial" w:hAnsi="Arial" w:cs="Arial"/>
                              </w:rPr>
                              <w:t>• O segundo campo é uma variável do tipo inteiro que vai armazenar o RU do</w:t>
                            </w:r>
                          </w:p>
                          <w:p>
                            <w:pPr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bCs w:val="false"/>
                                <w:smallCaps w:val="false"/>
                                <w:caps w:val="false"/>
                                <w:rFonts w:ascii="Arial" w:hAnsi="Arial" w:cs="Arial"/>
                              </w:rPr>
                              <w:t>aluno.</w:t>
                            </w:r>
                          </w:p>
                          <w:p>
                            <w:pPr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bCs w:val="false"/>
                                <w:smallCaps w:val="false"/>
                                <w:caps w:val="false"/>
                                <w:rFonts w:ascii="Arial" w:hAnsi="Arial" w:cs="Arial"/>
                              </w:rPr>
                              <w:t>• Imprime na tela os dados armazenados na estrutura.</w:t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smallCaps w:val="false"/>
                                <w:caps w:val="false"/>
                                <w:b/>
                                <w:bCs/>
                                <w:rFonts w:ascii="Arial" w:hAnsi="Arial" w:cs="Arial"/>
                              </w:rPr>
                              <w:t>Resolução: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fillcolor="white" stroked="f" style="position:absolute;margin-left:-20.65pt;margin-top:91.65pt;width:452.2pt;height:233.95pt" type="shapetype_202">
                <v:textbox>
                  <w:txbxContent>
                    <w:p>
                      <w:pPr>
                        <w:jc w:val="left"/>
                        <w:rPr/>
                      </w:pPr>
                      <w:r>
                        <w:rPr>
                          <w:sz w:val="28"/>
                          <w:szCs w:val="28"/>
                          <w:smallCaps w:val="false"/>
                          <w:caps w:val="false"/>
                          <w:b/>
                          <w:bCs/>
                          <w:rFonts w:ascii="Arial" w:hAnsi="Arial" w:cs="Arial"/>
                        </w:rPr>
                        <w:t>Exercício 3:</w:t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jc w:val="both"/>
                        <w:rPr/>
                      </w:pPr>
                      <w:r>
                        <w:rPr>
                          <w:sz w:val="24"/>
                          <w:b w:val="false"/>
                          <w:bCs w:val="false"/>
                          <w:smallCaps w:val="false"/>
                          <w:caps w:val="false"/>
                          <w:rFonts w:ascii="Arial" w:hAnsi="Arial" w:cs="Arial"/>
                        </w:rPr>
                      </w:r>
                      <w:r>
                        <w:rPr>
                          <w:sz w:val="24"/>
                          <w:b w:val="false"/>
                          <w:bCs w:val="false"/>
                          <w:smallCaps w:val="false"/>
                          <w:caps w:val="false"/>
                          <w:rFonts w:ascii="Arial" w:hAnsi="Arial" w:cs="Arial"/>
                        </w:rPr>
                        <w:t>Faça um algoritmo em linguagem C com as seguintes funcionalidades:</w:t>
                      </w:r>
                    </w:p>
                    <w:p>
                      <w:pPr>
                        <w:jc w:val="both"/>
                        <w:rPr/>
                      </w:pPr>
                      <w:r>
                        <w:rPr>
                          <w:sz w:val="24"/>
                          <w:b w:val="false"/>
                          <w:bCs w:val="false"/>
                          <w:smallCaps w:val="false"/>
                          <w:caps w:val="false"/>
                          <w:rFonts w:ascii="Arial" w:hAnsi="Arial" w:cs="Arial"/>
                        </w:rPr>
                        <w:t>• Receba um registro, com dois campos, como dados de entrada.</w:t>
                      </w:r>
                    </w:p>
                    <w:p>
                      <w:pPr>
                        <w:jc w:val="both"/>
                        <w:rPr/>
                      </w:pPr>
                      <w:r>
                        <w:rPr>
                          <w:sz w:val="24"/>
                          <w:b w:val="false"/>
                          <w:bCs w:val="false"/>
                          <w:smallCaps w:val="false"/>
                          <w:caps w:val="false"/>
                          <w:rFonts w:ascii="Arial" w:hAnsi="Arial" w:cs="Arial"/>
                        </w:rPr>
                        <w:t>• O primeiro campo é um vetor que vai armazenar o nome do aluno.</w:t>
                      </w:r>
                    </w:p>
                    <w:p>
                      <w:pPr>
                        <w:jc w:val="both"/>
                        <w:rPr/>
                      </w:pPr>
                      <w:r>
                        <w:rPr>
                          <w:sz w:val="24"/>
                          <w:b w:val="false"/>
                          <w:bCs w:val="false"/>
                          <w:smallCaps w:val="false"/>
                          <w:caps w:val="false"/>
                          <w:rFonts w:ascii="Arial" w:hAnsi="Arial" w:cs="Arial"/>
                        </w:rPr>
                        <w:t>• O segundo campo é uma variável do tipo inteiro que vai armazenar o RU do</w:t>
                      </w:r>
                    </w:p>
                    <w:p>
                      <w:pPr>
                        <w:jc w:val="both"/>
                        <w:rPr/>
                      </w:pPr>
                      <w:r>
                        <w:rPr>
                          <w:sz w:val="24"/>
                          <w:b w:val="false"/>
                          <w:bCs w:val="false"/>
                          <w:smallCaps w:val="false"/>
                          <w:caps w:val="false"/>
                          <w:rFonts w:ascii="Arial" w:hAnsi="Arial" w:cs="Arial"/>
                        </w:rPr>
                        <w:t>aluno.</w:t>
                      </w:r>
                    </w:p>
                    <w:p>
                      <w:pPr>
                        <w:jc w:val="both"/>
                        <w:rPr/>
                      </w:pPr>
                      <w:r>
                        <w:rPr>
                          <w:sz w:val="24"/>
                          <w:b w:val="false"/>
                          <w:bCs w:val="false"/>
                          <w:smallCaps w:val="false"/>
                          <w:caps w:val="false"/>
                          <w:rFonts w:ascii="Arial" w:hAnsi="Arial" w:cs="Arial"/>
                        </w:rPr>
                        <w:t>• Imprime na tela os dados armazenados na estrutura.</w:t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>
                          <w:sz w:val="24"/>
                          <w:smallCaps w:val="false"/>
                          <w:caps w:val="false"/>
                          <w:b/>
                          <w:bCs/>
                          <w:rFonts w:ascii="Arial" w:hAnsi="Arial" w:cs="Arial"/>
                        </w:rPr>
                        <w:t>Resolução: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joinstyle="round" endcap="flat"/>
              </v:shape>
            </w:pict>
          </mc:Fallback>
        </mc:AlternateContent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-1014730</wp:posOffset>
                </wp:positionH>
                <wp:positionV relativeFrom="paragraph">
                  <wp:posOffset>136525</wp:posOffset>
                </wp:positionV>
                <wp:extent cx="7409180" cy="7931150"/>
                <wp:effectExtent l="0" t="0" r="0" b="0"/>
                <wp:wrapNone/>
                <wp:docPr id="10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8440" cy="793044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9B9B9B"/>
                              </w:rPr>
                              <w:t>#include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&lt;stdlib.h&gt;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9B9B9B"/>
                              </w:rPr>
                              <w:t>#include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&lt;stdio.h&gt;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 Declaração da Struct Aluno com os campos Nome e RU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struct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4EC9B0"/>
                              </w:rPr>
                              <w:t>aluno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{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char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ADADA"/>
                              </w:rPr>
                              <w:t>nome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[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5CEA8"/>
                              </w:rPr>
                              <w:t>50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];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int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ADADA"/>
                              </w:rPr>
                              <w:t>ru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};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typedef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struct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4EC9B0"/>
                              </w:rPr>
                              <w:t>aluno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4EC9B0"/>
                              </w:rPr>
                              <w:t>Aluno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 definição do tipo "Aluno" para facilitar a chamada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//prototipagem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void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flush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4EC9B0"/>
                              </w:rPr>
                              <w:t>Aluno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criar_aluno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char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*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7F7F7F"/>
                              </w:rPr>
                              <w:t>nome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int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7F7F7F"/>
                              </w:rPr>
                              <w:t>ru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int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main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()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{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//Declaração das variáveis que conterão a entrada do usuário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char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nome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[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5CEA8"/>
                              </w:rPr>
                              <w:t>50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];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int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ru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printf_s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"Digite o nome do aluno a ser inserido: "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 Atribuição da entrada do usuário para a variável nome em formato de "string"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fgets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nome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sizeof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nome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D63C5"/>
                              </w:rPr>
                              <w:t>stdin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 soliciação ao usuário do RU e atribuição do mesmo para a variável responsável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printf_s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"\nDigite o RU do aluno a ser inserido: "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scanf_s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"%d"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&amp;(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ru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flush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 nova variável aluno retornada pela função de construção de alunos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4EC9B0"/>
                              </w:rPr>
                              <w:t>Aluno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aluno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criar_aluno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nome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ru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 impressão na tela dos membros do registro aluno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printf_s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"\n\n Nome: %s \n RU: %d\n\n"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aluno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.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ADADA"/>
                              </w:rPr>
                              <w:t>nome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aluno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.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ADADA"/>
                              </w:rPr>
                              <w:t>ru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system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"pause"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return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}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//função responsável pela criação de novos alunos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4EC9B0"/>
                              </w:rPr>
                              <w:t>Aluno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criar_aluno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char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*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7F7F7F"/>
                              </w:rPr>
                              <w:t>nome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int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7F7F7F"/>
                              </w:rPr>
                              <w:t>ru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{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4EC9B0"/>
                              </w:rPr>
                              <w:t>Aluno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aluno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int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i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for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i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i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&lt;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5CEA8"/>
                              </w:rPr>
                              <w:t>50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i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++)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{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aluno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.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ADADA"/>
                              </w:rPr>
                              <w:t>nome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[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i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]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7F7F7F"/>
                              </w:rPr>
                              <w:t>nome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[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i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];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}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aluno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.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ADADA"/>
                              </w:rPr>
                              <w:t>ru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7F7F7F"/>
                              </w:rPr>
                              <w:t>ru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return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aluno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}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 método para a limpeza de buffer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void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flush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()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{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char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c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while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c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getchar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())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!=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'\n'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&amp;&amp;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c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!=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D63C5"/>
                              </w:rPr>
                              <w:t>EOF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{}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5" fillcolor="#333333" stroked="f" style="position:absolute;margin-left:-79.9pt;margin-top:10.75pt;width:583.3pt;height:624.4pt" type="shapetype_202">
                <v:textbox>
                  <w:txbxContent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9B9B9B"/>
                        </w:rPr>
                        <w:t>#include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&lt;stdlib.h&gt;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9B9B9B"/>
                        </w:rPr>
                        <w:t>#include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&lt;stdio.h&gt;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 Declaração da Struct Aluno com os campos Nome e RU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struct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4EC9B0"/>
                        </w:rPr>
                        <w:t>aluno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{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char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ADADA"/>
                        </w:rPr>
                        <w:t>nome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[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5CEA8"/>
                        </w:rPr>
                        <w:t>50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];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int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ADADA"/>
                        </w:rPr>
                        <w:t>ru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};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typedef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struct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4EC9B0"/>
                        </w:rPr>
                        <w:t>aluno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4EC9B0"/>
                        </w:rPr>
                        <w:t>Aluno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 definição do tipo "Aluno" para facilitar a chamada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//prototipagem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void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flush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4EC9B0"/>
                        </w:rPr>
                        <w:t>Aluno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criar_aluno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char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*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7F7F7F"/>
                        </w:rPr>
                        <w:t>nome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int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7F7F7F"/>
                        </w:rPr>
                        <w:t>ru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int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main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()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{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//Declaração das variáveis que conterão a entrada do usuário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char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nome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[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5CEA8"/>
                        </w:rPr>
                        <w:t>50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];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int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ru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printf_s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"Digite o nome do aluno a ser inserido: "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 Atribuição da entrada do usuário para a variável nome em formato de "string"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fgets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nome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sizeof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nome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D63C5"/>
                        </w:rPr>
                        <w:t>stdin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 soliciação ao usuário do RU e atribuição do mesmo para a variável responsável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printf_s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"\nDigite o RU do aluno a ser inserido: "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scanf_s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"%d"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&amp;(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ru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flush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 nova variável aluno retornada pela função de construção de alunos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4EC9B0"/>
                        </w:rPr>
                        <w:t>Aluno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aluno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criar_aluno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nome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ru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 impressão na tela dos membros do registro aluno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printf_s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"\n\n Nome: %s \n RU: %d\n\n"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aluno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.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ADADA"/>
                        </w:rPr>
                        <w:t>nome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aluno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.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ADADA"/>
                        </w:rPr>
                        <w:t>ru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system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"pause"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return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5CEA8"/>
                        </w:rPr>
                        <w:t>0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}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//função responsável pela criação de novos alunos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4EC9B0"/>
                        </w:rPr>
                        <w:t>Aluno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criar_aluno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char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*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7F7F7F"/>
                        </w:rPr>
                        <w:t>nome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int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7F7F7F"/>
                        </w:rPr>
                        <w:t>ru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{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4EC9B0"/>
                        </w:rPr>
                        <w:t>Aluno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aluno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int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i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for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i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5CEA8"/>
                        </w:rPr>
                        <w:t>0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i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&lt;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5CEA8"/>
                        </w:rPr>
                        <w:t>50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i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++)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{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aluno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.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ADADA"/>
                        </w:rPr>
                        <w:t>nome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[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i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]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7F7F7F"/>
                        </w:rPr>
                        <w:t>nome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[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i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];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}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aluno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.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ADADA"/>
                        </w:rPr>
                        <w:t>ru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7F7F7F"/>
                        </w:rPr>
                        <w:t>ru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return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aluno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}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 método para a limpeza de buffer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void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flush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()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{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char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c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while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c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getchar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())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!=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'\n'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&amp;&amp;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c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!=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D63C5"/>
                        </w:rPr>
                        <w:t>EOF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{}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}</w:t>
                      </w:r>
                    </w:p>
                  </w:txbxContent>
                </v:textbox>
                <w10:wrap type="square"/>
                <v:fill o:detectmouseclick="t" type="solid" color2="#cccccc"/>
                <v:stroke color="black" joinstyle="round" endcap="flat"/>
              </v:shape>
            </w:pict>
          </mc:Fallback>
        </mc:AlternateContent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  <w:r>
        <w:br w:type="page"/>
      </w:r>
    </w:p>
    <w:p>
      <w:pPr>
        <w:pStyle w:val="07FolhadeRosto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-776605</wp:posOffset>
            </wp:positionH>
            <wp:positionV relativeFrom="paragraph">
              <wp:posOffset>-154940</wp:posOffset>
            </wp:positionV>
            <wp:extent cx="7089140" cy="3706495"/>
            <wp:effectExtent l="0" t="0" r="0" b="0"/>
            <wp:wrapSquare wrapText="largest"/>
            <wp:docPr id="11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14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99695</wp:posOffset>
                </wp:positionH>
                <wp:positionV relativeFrom="paragraph">
                  <wp:posOffset>3635375</wp:posOffset>
                </wp:positionV>
                <wp:extent cx="5877560" cy="1200785"/>
                <wp:effectExtent l="0" t="0" r="0" b="0"/>
                <wp:wrapNone/>
                <wp:docPr id="12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7000" cy="120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="Arial" w:hAnsi="Arial"/>
                              </w:rPr>
                              <w:t>Exercício 4:</w:t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</w:rPr>
                              <w:t>Replique o exercício 3. Porém, agora, declare um ponteiro para a estrutura de dados</w:t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</w:rPr>
                              <w:t>heterogênea. No momento da leitura dos dados e da impressão na tela, use o ponteiro</w:t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</w:rPr>
                              <w:t>para buscar o conteúdo dos campos. Imprima na tela também o seu RU na tela</w:t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="Arial" w:hAnsi="Arial"/>
                              </w:rPr>
                              <w:t>Resolução: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6" stroked="f" style="position:absolute;margin-left:7.85pt;margin-top:286.25pt;width:462.7pt;height:94.45pt" type="shapetype_202">
                <v:textbox>
                  <w:txbxContent>
                    <w:p>
                      <w:pPr>
                        <w:jc w:val="left"/>
                        <w:rPr/>
                      </w:pPr>
                      <w:r>
                        <w:rPr>
                          <w:b/>
                          <w:bCs/>
                          <w:rFonts w:ascii="Arial" w:hAnsi="Arial"/>
                        </w:rPr>
                        <w:t>Exercício 4:</w:t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>
                          <w:rFonts w:ascii="Arial" w:hAnsi="Arial"/>
                        </w:rPr>
                        <w:t>Replique o exercício 3. Porém, agora, declare um ponteiro para a estrutura de dados</w:t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>
                          <w:rFonts w:ascii="Arial" w:hAnsi="Arial"/>
                        </w:rPr>
                        <w:t>heterogênea. No momento da leitura dos dados e da impressão na tela, use o ponteiro</w:t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>
                          <w:rFonts w:ascii="Arial" w:hAnsi="Arial"/>
                        </w:rPr>
                        <w:t>para buscar o conteúdo dos campos. Imprima na tela também o seu RU na tela</w:t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>
                          <w:b/>
                          <w:bCs/>
                          <w:rFonts w:ascii="Arial" w:hAnsi="Arial"/>
                        </w:rPr>
                        <w:t>Resolução: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-948055</wp:posOffset>
                </wp:positionH>
                <wp:positionV relativeFrom="paragraph">
                  <wp:posOffset>53975</wp:posOffset>
                </wp:positionV>
                <wp:extent cx="7277735" cy="5240655"/>
                <wp:effectExtent l="0" t="0" r="0" b="0"/>
                <wp:wrapNone/>
                <wp:docPr id="13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040" cy="524016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9B9B9B"/>
                              </w:rPr>
                              <w:t>#include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&lt;stdio.h&gt;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9B9B9B"/>
                              </w:rPr>
                              <w:t>#include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&lt;stdlib.h&gt;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 Declaração da Struct Aluno com os campos Nome e RU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struct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4EC9B0"/>
                              </w:rPr>
                              <w:t>aluno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{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char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ADADA"/>
                              </w:rPr>
                              <w:t>nome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[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5CEA8"/>
                              </w:rPr>
                              <w:t>50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];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int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ADADA"/>
                              </w:rPr>
                              <w:t>ru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};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typedef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struct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4EC9B0"/>
                              </w:rPr>
                              <w:t>aluno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4EC9B0"/>
                              </w:rPr>
                              <w:t>Aluno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 definição do tipo "Aluno" para facilitar a chamada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//prototipagem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void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flush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int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main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()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{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//Declaração da variável ponteiro pra Aluno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4EC9B0"/>
                              </w:rPr>
                              <w:t>Aluno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*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aluno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4EC9B0"/>
                              </w:rPr>
                              <w:t>Aluno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*)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malloc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sizeof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4EC9B0"/>
                              </w:rPr>
                              <w:t>Aluno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printf_s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"Digite o nome do aluno a ser inserido: "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 Atribuição da entrada do usuário para o membro nome de aluno em formato de "string"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fgets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aluno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-&gt;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ADADA"/>
                              </w:rPr>
                              <w:t>nome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sizeof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aluno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-&gt;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ADADA"/>
                              </w:rPr>
                              <w:t>nome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D63C5"/>
                              </w:rPr>
                              <w:t>stdin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 soliciação ao usuário do RU e atribuição do mesmo para o membro ru de aluno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printf_s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"\nDigite o RU do aluno a ser inserido: "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scanf_s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"%d"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&amp;(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aluno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-&gt;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ADADA"/>
                              </w:rPr>
                              <w:t>ru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flush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 impressão na tela dos membros do registro aluno usando ponteiros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printf_s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"\n\n Nome: %s \n RU: %d\n\n"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aluno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-&gt;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ADADA"/>
                              </w:rPr>
                              <w:t>nome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aluno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-&gt;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ADADA"/>
                              </w:rPr>
                              <w:t>ru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system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"pause"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return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}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 método para a limpeza de buffer do teclado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void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flush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()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{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char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c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while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c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getchar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())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!=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'\n'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&amp;&amp;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c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!=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D63C5"/>
                              </w:rPr>
                              <w:t>EOF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{}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7" fillcolor="#333333" stroked="f" style="position:absolute;margin-left:-74.65pt;margin-top:4.25pt;width:572.95pt;height:412.55pt" type="shapetype_202">
                <v:textbox>
                  <w:txbxContent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9B9B9B"/>
                        </w:rPr>
                        <w:t>#include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&lt;stdio.h&gt;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9B9B9B"/>
                        </w:rPr>
                        <w:t>#include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&lt;stdlib.h&gt;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 Declaração da Struct Aluno com os campos Nome e RU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struct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4EC9B0"/>
                        </w:rPr>
                        <w:t>aluno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{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char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ADADA"/>
                        </w:rPr>
                        <w:t>nome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[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5CEA8"/>
                        </w:rPr>
                        <w:t>50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];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int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ADADA"/>
                        </w:rPr>
                        <w:t>ru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};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typedef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struct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4EC9B0"/>
                        </w:rPr>
                        <w:t>aluno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4EC9B0"/>
                        </w:rPr>
                        <w:t>Aluno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 definição do tipo "Aluno" para facilitar a chamada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//prototipagem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void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flush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int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main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()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{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//Declaração da variável ponteiro pra Aluno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4EC9B0"/>
                        </w:rPr>
                        <w:t>Aluno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*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aluno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4EC9B0"/>
                        </w:rPr>
                        <w:t>Aluno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*)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malloc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sizeof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4EC9B0"/>
                        </w:rPr>
                        <w:t>Aluno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printf_s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"Digite o nome do aluno a ser inserido: "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 Atribuição da entrada do usuário para o membro nome de aluno em formato de "string"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fgets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aluno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-&gt;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ADADA"/>
                        </w:rPr>
                        <w:t>nome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sizeof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aluno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-&gt;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ADADA"/>
                        </w:rPr>
                        <w:t>nome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D63C5"/>
                        </w:rPr>
                        <w:t>stdin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 soliciação ao usuário do RU e atribuição do mesmo para o membro ru de aluno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printf_s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"\nDigite o RU do aluno a ser inserido: "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scanf_s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"%d"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&amp;(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aluno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-&gt;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ADADA"/>
                        </w:rPr>
                        <w:t>ru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flush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 impressão na tela dos membros do registro aluno usando ponteiros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printf_s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"\n\n Nome: %s \n RU: %d\n\n"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aluno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-&gt;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ADADA"/>
                        </w:rPr>
                        <w:t>nome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aluno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-&gt;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ADADA"/>
                        </w:rPr>
                        <w:t>ru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system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"pause"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return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5CEA8"/>
                        </w:rPr>
                        <w:t>0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}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 método para a limpeza de buffer do teclado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void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flush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()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{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char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c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while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c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getchar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())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!=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'\n'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&amp;&amp;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c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!=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D63C5"/>
                        </w:rPr>
                        <w:t>EOF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{}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}</w:t>
                      </w:r>
                    </w:p>
                  </w:txbxContent>
                </v:textbox>
                <w10:wrap type="square"/>
                <v:fill o:detectmouseclick="t" type="solid" color2="#cccccc"/>
                <v:stroke color="black" joinstyle="round" endcap="flat"/>
              </v:shape>
            </w:pict>
          </mc:Fallback>
        </mc:AlternateContent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</w:r>
      <w:r>
        <w:br w:type="page"/>
      </w:r>
    </w:p>
    <w:p>
      <w:pPr>
        <w:pStyle w:val="07FolhadeRosto"/>
        <w:jc w:val="left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-600075</wp:posOffset>
            </wp:positionH>
            <wp:positionV relativeFrom="paragraph">
              <wp:posOffset>-263525</wp:posOffset>
            </wp:positionV>
            <wp:extent cx="6482080" cy="3997325"/>
            <wp:effectExtent l="0" t="0" r="0" b="0"/>
            <wp:wrapSquare wrapText="largest"/>
            <wp:docPr id="1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08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-452755</wp:posOffset>
                </wp:positionH>
                <wp:positionV relativeFrom="paragraph">
                  <wp:posOffset>4445</wp:posOffset>
                </wp:positionV>
                <wp:extent cx="6249035" cy="2731770"/>
                <wp:effectExtent l="0" t="0" r="0" b="0"/>
                <wp:wrapNone/>
                <wp:docPr id="15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520" cy="2730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="Arial" w:hAnsi="Arial"/>
                              </w:rPr>
                              <w:t>Exercício 5:</w:t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rFonts w:ascii="Arial" w:hAnsi="Arial"/>
                              </w:rPr>
                              <w:t>Faça um algoritmo em linguagem C que contenha dois números inteiros digitados na</w:t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rFonts w:ascii="Arial" w:hAnsi="Arial"/>
                              </w:rPr>
                              <w:t>tela pelo usuário:</w:t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rFonts w:ascii="Arial" w:hAnsi="Arial"/>
                              </w:rPr>
                              <w:t>a. O primeiro número marca um início;</w:t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rFonts w:ascii="Arial" w:hAnsi="Arial"/>
                              </w:rPr>
                              <w:t>b. O segundo número marca um fim;</w:t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rFonts w:ascii="Arial" w:hAnsi="Arial"/>
                              </w:rPr>
                              <w:t>O algoritmo vai contar quantos números existem entre o início (primeira entrada) e</w:t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rFonts w:ascii="Arial" w:hAnsi="Arial"/>
                              </w:rPr>
                              <w:t>o fim (segunda entrada). A impressão na tela do usuário deve ser realizada de duas formas:</w:t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rFonts w:ascii="Arial" w:hAnsi="Arial"/>
                              </w:rPr>
                              <w:t>a. Iterativa;</w:t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rFonts w:ascii="Arial" w:hAnsi="Arial"/>
                              </w:rPr>
                              <w:t>b. Recursiva;</w:t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rFonts w:ascii="Arial" w:hAnsi="Arial"/>
                              </w:rPr>
                              <w:t>Ao colocar no seu relatório uma imagem do seu código funcionando, coloque ele</w:t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rFonts w:ascii="Arial" w:hAnsi="Arial"/>
                              </w:rPr>
                              <w:t>rodando utilizando como valor de inicio os 2 últimos valores do seu RU e valor final</w:t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rFonts w:ascii="Arial" w:hAnsi="Arial"/>
                              </w:rPr>
                              <w:t>o número 99</w:t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="Arial" w:hAnsi="Arial"/>
                              </w:rPr>
                              <w:t>Resolução: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6" stroked="f" style="position:absolute;margin-left:-35.65pt;margin-top:0.35pt;width:491.95pt;height:215pt" type="shapetype_202">
                <v:textbox>
                  <w:txbxContent>
                    <w:p>
                      <w:pPr>
                        <w:jc w:val="left"/>
                        <w:rPr/>
                      </w:pPr>
                      <w:r>
                        <w:rPr>
                          <w:b/>
                          <w:bCs/>
                          <w:rFonts w:ascii="Arial" w:hAnsi="Arial"/>
                        </w:rPr>
                        <w:t>Exercício 5:</w:t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>
                          <w:b w:val="false"/>
                          <w:bCs w:val="false"/>
                          <w:rFonts w:ascii="Arial" w:hAnsi="Arial"/>
                        </w:rPr>
                        <w:t>Faça um algoritmo em linguagem C que contenha dois números inteiros digitados na</w:t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>
                          <w:b w:val="false"/>
                          <w:bCs w:val="false"/>
                          <w:rFonts w:ascii="Arial" w:hAnsi="Arial"/>
                        </w:rPr>
                        <w:t>tela pelo usuário:</w:t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>
                          <w:b w:val="false"/>
                          <w:bCs w:val="false"/>
                          <w:rFonts w:ascii="Arial" w:hAnsi="Arial"/>
                        </w:rPr>
                        <w:t>a. O primeiro número marca um início;</w:t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>
                          <w:b w:val="false"/>
                          <w:bCs w:val="false"/>
                          <w:rFonts w:ascii="Arial" w:hAnsi="Arial"/>
                        </w:rPr>
                        <w:t>b. O segundo número marca um fim;</w:t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>
                          <w:b w:val="false"/>
                          <w:bCs w:val="false"/>
                          <w:rFonts w:ascii="Arial" w:hAnsi="Arial"/>
                        </w:rPr>
                        <w:t>O algoritmo vai contar quantos números existem entre o início (primeira entrada) e</w:t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>
                          <w:b w:val="false"/>
                          <w:bCs w:val="false"/>
                          <w:rFonts w:ascii="Arial" w:hAnsi="Arial"/>
                        </w:rPr>
                        <w:t>o fim (segunda entrada). A impressão na tela do usuário deve ser realizada de duas formas:</w:t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>
                          <w:b w:val="false"/>
                          <w:bCs w:val="false"/>
                          <w:rFonts w:ascii="Arial" w:hAnsi="Arial"/>
                        </w:rPr>
                        <w:t>a. Iterativa;</w:t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>
                          <w:b w:val="false"/>
                          <w:bCs w:val="false"/>
                          <w:rFonts w:ascii="Arial" w:hAnsi="Arial"/>
                        </w:rPr>
                        <w:t>b. Recursiva;</w:t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>
                          <w:b w:val="false"/>
                          <w:bCs w:val="false"/>
                          <w:rFonts w:ascii="Arial" w:hAnsi="Arial"/>
                        </w:rPr>
                        <w:t>Ao colocar no seu relatório uma imagem do seu código funcionando, coloque ele</w:t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>
                          <w:b w:val="false"/>
                          <w:bCs w:val="false"/>
                          <w:rFonts w:ascii="Arial" w:hAnsi="Arial"/>
                        </w:rPr>
                        <w:t>rodando utilizando como valor de inicio os 2 últimos valores do seu RU e valor final</w:t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>
                          <w:b w:val="false"/>
                          <w:bCs w:val="false"/>
                          <w:rFonts w:ascii="Arial" w:hAnsi="Arial"/>
                        </w:rPr>
                        <w:t>o número 99</w:t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jc w:val="left"/>
                        <w:rPr/>
                      </w:pPr>
                      <w:r>
                        <w:rPr>
                          <w:b/>
                          <w:bCs/>
                          <w:rFonts w:ascii="Arial" w:hAnsi="Arial"/>
                        </w:rPr>
                        <w:t>Resolução: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07FolhadeRosto"/>
        <w:jc w:val="left"/>
        <w:rPr/>
      </w:pPr>
      <w:r>
        <w:rPr/>
      </w:r>
    </w:p>
    <w:p>
      <w:pPr>
        <w:pStyle w:val="07FolhadeRosto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-948055</wp:posOffset>
                </wp:positionH>
                <wp:positionV relativeFrom="paragraph">
                  <wp:posOffset>2597785</wp:posOffset>
                </wp:positionV>
                <wp:extent cx="7353935" cy="2833370"/>
                <wp:effectExtent l="0" t="0" r="0" b="0"/>
                <wp:wrapNone/>
                <wp:docPr id="16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60" cy="283284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9B9B9B"/>
                              </w:rPr>
                              <w:t>#include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&lt;stdio.h&gt;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9B9B9B"/>
                              </w:rPr>
                              <w:t>#include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&lt;stdlib.h&gt;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//prototipagem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void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flush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int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contar_iterativamente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int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7F7F7F"/>
                              </w:rPr>
                              <w:t>ini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int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7F7F7F"/>
                              </w:rPr>
                              <w:t>fim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int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contar_recursivamente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int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*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7F7F7F"/>
                              </w:rPr>
                              <w:t>ini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int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7F7F7F"/>
                              </w:rPr>
                              <w:t>fim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int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*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7F7F7F"/>
                              </w:rPr>
                              <w:t>contador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int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main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()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{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 xml:space="preserve">//Declaração das variáveis e dos ponteiros 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int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inicio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final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contador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resultado_itera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resultado_recurs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*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p_contador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*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p_inicio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*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p_final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8" fillcolor="#333333" stroked="f" style="position:absolute;margin-left:-74.65pt;margin-top:204.55pt;width:578.95pt;height:223pt" type="shapetype_202">
                <v:textbox>
                  <w:txbxContent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9B9B9B"/>
                        </w:rPr>
                        <w:t>#include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&lt;stdio.h&gt;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9B9B9B"/>
                        </w:rPr>
                        <w:t>#include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&lt;stdlib.h&gt;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//prototipagem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void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flush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int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contar_iterativamente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int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7F7F7F"/>
                        </w:rPr>
                        <w:t>ini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int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7F7F7F"/>
                        </w:rPr>
                        <w:t>fim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int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contar_recursivamente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int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*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7F7F7F"/>
                        </w:rPr>
                        <w:t>ini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int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7F7F7F"/>
                        </w:rPr>
                        <w:t>fim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int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*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7F7F7F"/>
                        </w:rPr>
                        <w:t>contador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int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main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()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{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 xml:space="preserve">//Declaração das variáveis e dos ponteiros 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int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inicio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5CEA8"/>
                        </w:rPr>
                        <w:t>0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final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5CEA8"/>
                        </w:rPr>
                        <w:t>0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contador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5CEA8"/>
                        </w:rPr>
                        <w:t>0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resultado_itera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5CEA8"/>
                        </w:rPr>
                        <w:t>0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resultado_recurs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5CEA8"/>
                        </w:rPr>
                        <w:t>0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*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p_contador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*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p_inicio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*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p_final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type="solid" color2="#cccccc"/>
                <v:stroke color="black" joinstyle="round" endcap="flat"/>
              </v:shape>
            </w:pict>
          </mc:Fallback>
        </mc:AlternateContent>
      </w:r>
      <w:r>
        <w:br w:type="page"/>
      </w:r>
    </w:p>
    <w:p>
      <w:pPr>
        <w:pStyle w:val="07FolhadeRosto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-957580</wp:posOffset>
                </wp:positionH>
                <wp:positionV relativeFrom="paragraph">
                  <wp:posOffset>-172720</wp:posOffset>
                </wp:positionV>
                <wp:extent cx="7306310" cy="8497570"/>
                <wp:effectExtent l="0" t="0" r="0" b="0"/>
                <wp:wrapNone/>
                <wp:docPr id="17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840" cy="849708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//atribuição dos ponteiros aos endereços de memória das variáveis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p_contador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&amp;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contador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p_inicio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&amp;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inicio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p_final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&amp;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final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//requisição dos valores ao usuário, recolhidos através dos ponteiros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printf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"Digite o numero de inicio: "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scanf_s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"%d"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p_inicio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printf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"\nDigite o numero final: "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scanf_s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"%d"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p_final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//atribuição do retorno da função iterativa à variável resultado_itera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resultado_itera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contar_iterativamente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inicio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final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//atribuição do retorno da função recursiva à variável resultado_recurs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resultado_recurs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contar_recursivamente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p_inicio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final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p_contador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//impressão de ambos os resultados na tela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printf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"\n\n++++++++++\n\nResultado iterativo: %d\n"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resultado_itera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printf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"\nResultado recursivo: %d\n\n"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resultado_recurs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system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"pause"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return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}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int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contar_iterativamente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int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7F7F7F"/>
                              </w:rPr>
                              <w:t>ini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int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7F7F7F"/>
                              </w:rPr>
                              <w:t>fim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{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//declaração das variáveis de iteração e contagem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int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i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contador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//faz a iteração desde o valor da variável ini até a variável fim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for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i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7F7F7F"/>
                              </w:rPr>
                              <w:t>ini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i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&lt;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7F7F7F"/>
                              </w:rPr>
                              <w:t>fim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i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++)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{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contador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++;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//Incrementa o valor de contador em um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printf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"\n Contador iterativo ===&gt; %d "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contador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//imprime na tela o valor atual de contador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}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return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contador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//retorna o valor de contador como sendo a diferença entre ini e fim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}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int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contar_recursivamente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int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*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7F7F7F"/>
                              </w:rPr>
                              <w:t>ini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int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7F7F7F"/>
                              </w:rPr>
                              <w:t>fim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int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*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7F7F7F"/>
                              </w:rPr>
                              <w:t>contador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{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 caso o ponteiro ini (já) tenha seu valor identico ao da variável fim, retorne o valor do ponteiro contador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if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(*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7F7F7F"/>
                              </w:rPr>
                              <w:t>ini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==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7F7F7F"/>
                              </w:rPr>
                              <w:t>fim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return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*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7F7F7F"/>
                              </w:rPr>
                              <w:t>contador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*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7F7F7F"/>
                              </w:rPr>
                              <w:t>contador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+=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 acrescenta 1 ao valor do ponteiro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*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7F7F7F"/>
                              </w:rPr>
                              <w:t>ini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+=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printf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"\n Contador recursivo ===&gt; %d "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*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7F7F7F"/>
                              </w:rPr>
                              <w:t>contador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//imprime na tela o valor atual de *contador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return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contar_recursivamente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7F7F7F"/>
                              </w:rPr>
                              <w:t>ini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7F7F7F"/>
                              </w:rPr>
                              <w:t>fim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7F7F7F"/>
                              </w:rPr>
                              <w:t>contador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);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//retorna uma nova chamada à função, fazendo assim a recursividade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}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7A64A"/>
                              </w:rPr>
                              <w:t>// método para a limpeza de buffer do teclado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void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flush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()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{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char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c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569CD6"/>
                              </w:rPr>
                              <w:t>while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((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c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getchar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())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!=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69D85"/>
                              </w:rPr>
                              <w:t>'\n'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&amp;&amp;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C8C8C8"/>
                              </w:rPr>
                              <w:t>c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!=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D63C5"/>
                              </w:rPr>
                              <w:t>EOF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)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{}</w:t>
                            </w:r>
                          </w:p>
                          <w:p>
                            <w:pPr>
                              <w:autoSpaceDE w:val="false"/>
                              <w:jc w:val="left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onsolas" w:hAnsi="Consolas" w:eastAsia="Consolas" w:cs="Consolas"/>
                                <w:color w:val="B4B4B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9" fillcolor="#333333" stroked="f" style="position:absolute;margin-left:-75.4pt;margin-top:-13.6pt;width:575.2pt;height:669pt" type="shapetype_202">
                <v:textbox>
                  <w:txbxContent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//atribuição dos ponteiros aos endereços de memória das variáveis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p_contador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&amp;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contador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p_inicio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&amp;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inicio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p_final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&amp;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final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//requisição dos valores ao usuário, recolhidos através dos ponteiros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printf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"Digite o numero de inicio: "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scanf_s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"%d"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p_inicio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printf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"\nDigite o numero final: "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scanf_s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"%d"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p_final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//atribuição do retorno da função iterativa à variável resultado_itera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resultado_itera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contar_iterativamente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inicio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final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//atribuição do retorno da função recursiva à variável resultado_recurs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resultado_recurs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contar_recursivamente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p_inicio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final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p_contador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//impressão de ambos os resultados na tela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printf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"\n\n++++++++++\n\nResultado iterativo: %d\n"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resultado_itera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printf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"\nResultado recursivo: %d\n\n"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resultado_recurs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system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"pause"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return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5CEA8"/>
                        </w:rPr>
                        <w:t>0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}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int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contar_iterativamente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int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7F7F7F"/>
                        </w:rPr>
                        <w:t>ini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int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7F7F7F"/>
                        </w:rPr>
                        <w:t>fim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{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//declaração das variáveis de iteração e contagem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int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i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contador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5CEA8"/>
                        </w:rPr>
                        <w:t>0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//faz a iteração desde o valor da variável ini até a variável fim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for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i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7F7F7F"/>
                        </w:rPr>
                        <w:t>ini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i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&lt;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7F7F7F"/>
                        </w:rPr>
                        <w:t>fim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i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++)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{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contador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++;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//Incrementa o valor de contador em um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printf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"\n Contador iterativo ===&gt; %d "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contador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//imprime na tela o valor atual de contador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}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return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contador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//retorna o valor de contador como sendo a diferença entre ini e fim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}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int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contar_recursivamente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int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*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7F7F7F"/>
                        </w:rPr>
                        <w:t>ini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int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7F7F7F"/>
                        </w:rPr>
                        <w:t>fim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int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*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7F7F7F"/>
                        </w:rPr>
                        <w:t>contador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{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 caso o ponteiro ini (já) tenha seu valor identico ao da variável fim, retorne o valor do ponteiro contador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if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(*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7F7F7F"/>
                        </w:rPr>
                        <w:t>ini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==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7F7F7F"/>
                        </w:rPr>
                        <w:t>fim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return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*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7F7F7F"/>
                        </w:rPr>
                        <w:t>contador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*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7F7F7F"/>
                        </w:rPr>
                        <w:t>contador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+=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5CEA8"/>
                        </w:rPr>
                        <w:t>1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 acrescenta 1 ao valor do ponteiro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*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7F7F7F"/>
                        </w:rPr>
                        <w:t>ini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+=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5CEA8"/>
                        </w:rPr>
                        <w:t>1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printf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"\n Contador recursivo ===&gt; %d "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*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7F7F7F"/>
                        </w:rPr>
                        <w:t>contador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//imprime na tela o valor atual de *contador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return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contar_recursivamente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7F7F7F"/>
                        </w:rPr>
                        <w:t>ini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7F7F7F"/>
                        </w:rPr>
                        <w:t>fim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,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7F7F7F"/>
                        </w:rPr>
                        <w:t>contador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);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//retorna uma nova chamada à função, fazendo assim a recursividade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}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7A64A"/>
                        </w:rPr>
                        <w:t>// método para a limpeza de buffer do teclado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void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flush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()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{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char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c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;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569CD6"/>
                        </w:rPr>
                        <w:t>while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((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c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getchar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())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!=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69D85"/>
                        </w:rPr>
                        <w:t>'\n'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&amp;&amp;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C8C8C8"/>
                        </w:rPr>
                        <w:t>c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!=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D63C5"/>
                        </w:rPr>
                        <w:t>EOF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)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DCDCDC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{}</w:t>
                      </w:r>
                    </w:p>
                    <w:p>
                      <w:pPr>
                        <w:autoSpaceDE w:val="false"/>
                        <w:jc w:val="left"/>
                        <w:rPr/>
                      </w:pPr>
                      <w:r>
                        <w:rPr>
                          <w:sz w:val="19"/>
                          <w:szCs w:val="19"/>
                          <w:rFonts w:ascii="Consolas" w:hAnsi="Consolas" w:eastAsia="Consolas" w:cs="Consolas"/>
                          <w:color w:val="B4B4B4"/>
                        </w:rPr>
                        <w:t>}</w:t>
                      </w:r>
                    </w:p>
                  </w:txbxContent>
                </v:textbox>
                <w10:wrap type="square"/>
                <v:fill o:detectmouseclick="t" type="solid" color2="#cccccc"/>
                <v:stroke color="black" joinstyle="round" endcap="flat"/>
              </v:shape>
            </w:pict>
          </mc:Fallback>
        </mc:AlternateContent>
      </w:r>
      <w:r>
        <w:br w:type="page"/>
      </w:r>
    </w:p>
    <w:p>
      <w:pPr>
        <w:pStyle w:val="07FolhadeRosto"/>
        <w:spacing w:before="0" w:after="120"/>
        <w:jc w:val="left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-990600</wp:posOffset>
            </wp:positionH>
            <wp:positionV relativeFrom="paragraph">
              <wp:posOffset>-276225</wp:posOffset>
            </wp:positionV>
            <wp:extent cx="7392670" cy="3973195"/>
            <wp:effectExtent l="0" t="0" r="0" b="0"/>
            <wp:wrapSquare wrapText="largest"/>
            <wp:docPr id="18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67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first" r:id="rId8"/>
      <w:footerReference w:type="first" r:id="rId9"/>
      <w:type w:val="nextPage"/>
      <w:pgSz w:w="11906" w:h="16838"/>
      <w:pgMar w:left="1701" w:right="1134" w:header="0" w:top="567" w:footer="0" w:bottom="567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nsolas">
    <w:charset w:val="00"/>
    <w:family w:val="roman"/>
    <w:pitch w:val="variable"/>
  </w:font>
  <w:font w:name="Consolas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/>
    </w:pPr>
    <w:r>
      <w:rPr/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/>
    </w:r>
  </w:p>
  <w:p>
    <w:pPr>
      <w:pStyle w:val="Cabealho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kinsoku w:val="true"/>
      <w:overflowPunct w:val="true"/>
      <w:autoSpaceDE w:val="true"/>
      <w:bidi w:val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Ttulo1">
    <w:name w:val="Heading 1"/>
    <w:basedOn w:val="Normal"/>
    <w:qFormat/>
    <w:pPr>
      <w:keepNext w:val="true"/>
      <w:numPr>
        <w:ilvl w:val="0"/>
        <w:numId w:val="1"/>
      </w:numPr>
      <w:spacing w:before="0" w:after="720"/>
      <w:jc w:val="left"/>
      <w:outlineLvl w:val="0"/>
    </w:pPr>
    <w:rPr>
      <w:b/>
      <w:caps/>
      <w:kern w:val="2"/>
    </w:rPr>
  </w:style>
  <w:style w:type="paragraph" w:styleId="Ttulo2">
    <w:name w:val="Heading 2"/>
    <w:basedOn w:val="Normal"/>
    <w:qFormat/>
    <w:pPr>
      <w:keepNext w:val="true"/>
      <w:widowControl w:val="false"/>
      <w:numPr>
        <w:ilvl w:val="1"/>
        <w:numId w:val="1"/>
      </w:numPr>
      <w:bidi w:val="0"/>
      <w:spacing w:before="720" w:after="720"/>
      <w:jc w:val="left"/>
      <w:outlineLvl w:val="1"/>
    </w:pPr>
    <w:rPr>
      <w:rFonts w:ascii="Times New Roman" w:hAnsi="Times New Roman" w:eastAsia="Times New Roman" w:cs="Times New Roman"/>
      <w:b/>
      <w:caps/>
      <w:color w:val="auto"/>
      <w:kern w:val="0"/>
      <w:sz w:val="24"/>
      <w:szCs w:val="20"/>
      <w:lang w:val="pt-BR" w:eastAsia="pt-BR" w:bidi="ar-SA"/>
    </w:rPr>
  </w:style>
  <w:style w:type="paragraph" w:styleId="Ttulo3">
    <w:name w:val="Heading 3"/>
    <w:basedOn w:val="Normal"/>
    <w:qFormat/>
    <w:pPr>
      <w:keepNext w:val="true"/>
      <w:widowControl w:val="false"/>
      <w:numPr>
        <w:ilvl w:val="2"/>
        <w:numId w:val="1"/>
      </w:numPr>
      <w:bidi w:val="0"/>
      <w:spacing w:before="960" w:after="960"/>
      <w:jc w:val="left"/>
      <w:outlineLvl w:val="2"/>
    </w:pPr>
    <w:rPr>
      <w:rFonts w:ascii="Times New Roman" w:hAnsi="Times New Roman" w:eastAsia="Times New Roman" w:cs="Times New Roman"/>
      <w:b/>
      <w:color w:val="auto"/>
      <w:kern w:val="0"/>
      <w:sz w:val="24"/>
      <w:szCs w:val="20"/>
      <w:lang w:val="pt-BR" w:eastAsia="pt-BR" w:bidi="ar-SA"/>
    </w:rPr>
  </w:style>
  <w:style w:type="paragraph" w:styleId="Ttulo4">
    <w:name w:val="Heading 4"/>
    <w:basedOn w:val="Normal"/>
    <w:qFormat/>
    <w:pPr>
      <w:keepNext w:val="true"/>
      <w:widowControl w:val="false"/>
      <w:numPr>
        <w:ilvl w:val="3"/>
        <w:numId w:val="1"/>
      </w:numPr>
      <w:bidi w:val="0"/>
      <w:spacing w:before="720" w:after="720"/>
      <w:jc w:val="left"/>
      <w:outlineLvl w:val="3"/>
    </w:pPr>
    <w:rPr>
      <w:rFonts w:ascii="Times New Roman" w:hAnsi="Times New Roman" w:eastAsia="Times New Roman" w:cs="Times New Roman"/>
      <w:b/>
      <w:color w:val="auto"/>
      <w:kern w:val="0"/>
      <w:sz w:val="24"/>
      <w:szCs w:val="20"/>
      <w:lang w:val="pt-BR" w:eastAsia="pt-BR" w:bidi="ar-SA"/>
    </w:rPr>
  </w:style>
  <w:style w:type="paragraph" w:styleId="Ttulo5">
    <w:name w:val="Heading 5"/>
    <w:basedOn w:val="Normal"/>
    <w:qFormat/>
    <w:pPr>
      <w:widowControl w:val="false"/>
      <w:numPr>
        <w:ilvl w:val="4"/>
        <w:numId w:val="1"/>
      </w:numPr>
      <w:bidi w:val="0"/>
      <w:spacing w:before="720" w:after="720"/>
      <w:jc w:val="left"/>
      <w:outlineLvl w:val="4"/>
    </w:pPr>
    <w:rPr>
      <w:rFonts w:ascii="Times New Roman" w:hAnsi="Times New Roman" w:eastAsia="Times New Roman" w:cs="Times New Roman"/>
      <w:b/>
      <w:i/>
      <w:color w:val="auto"/>
      <w:kern w:val="0"/>
      <w:sz w:val="24"/>
      <w:szCs w:val="20"/>
      <w:lang w:val="pt-BR" w:eastAsia="pt-BR" w:bidi="ar-SA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Pagenumber">
    <w:name w:val="page number"/>
    <w:basedOn w:val="DefaultParagraphFont"/>
    <w:qFormat/>
    <w:rPr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CabealhoChar">
    <w:name w:val="Cabeçalho Char"/>
    <w:basedOn w:val="DefaultParagraphFont"/>
    <w:qFormat/>
    <w:rPr>
      <w:sz w:val="24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TtuloChar">
    <w:name w:val="Título Char"/>
    <w:basedOn w:val="DefaultParagraphFont"/>
    <w:qFormat/>
    <w:rPr>
      <w:rFonts w:ascii="Cambria" w:hAnsi="Cambria" w:eastAsia="Times New Roman" w:cs="Times New Roman"/>
      <w:spacing w:val="-10"/>
      <w:kern w:val="2"/>
      <w:sz w:val="56"/>
      <w:szCs w:val="56"/>
    </w:rPr>
  </w:style>
  <w:style w:type="character" w:styleId="RodapChar">
    <w:name w:val="Rodapé Char"/>
    <w:basedOn w:val="DefaultParagraphFont"/>
    <w:qFormat/>
    <w:rPr>
      <w:sz w:val="24"/>
    </w:rPr>
  </w:style>
  <w:style w:type="character" w:styleId="ListLabel1">
    <w:name w:val="ListLabel 1"/>
    <w:qFormat/>
    <w:rPr>
      <w:b/>
      <w:i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jc w:val="left"/>
    </w:pPr>
    <w:rPr>
      <w:rFonts w:ascii="Arial" w:hAnsi="Arial"/>
      <w:b/>
    </w:rPr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01Texto">
    <w:name w:val="01 - Texto"/>
    <w:basedOn w:val="Normal"/>
    <w:qFormat/>
    <w:pPr>
      <w:spacing w:lineRule="auto" w:line="360"/>
      <w:ind w:left="0" w:right="0" w:firstLine="1134"/>
    </w:pPr>
    <w:rPr/>
  </w:style>
  <w:style w:type="paragraph" w:styleId="Caption">
    <w:name w:val="caption"/>
    <w:basedOn w:val="Normal"/>
    <w:next w:val="Normal"/>
    <w:qFormat/>
    <w:pPr>
      <w:spacing w:before="240" w:after="240"/>
    </w:pPr>
    <w:rPr>
      <w:sz w:val="20"/>
    </w:rPr>
  </w:style>
  <w:style w:type="paragraph" w:styleId="02Citaolonga">
    <w:name w:val="02 - Citação longa"/>
    <w:basedOn w:val="Normal"/>
    <w:qFormat/>
    <w:pPr>
      <w:spacing w:before="240" w:after="480"/>
      <w:ind w:left="2268" w:right="0" w:hanging="0"/>
    </w:pPr>
    <w:rPr>
      <w:sz w:val="20"/>
    </w:rPr>
  </w:style>
  <w:style w:type="paragraph" w:styleId="04Referncias">
    <w:name w:val="04 - Referências"/>
    <w:basedOn w:val="02Citaolonga"/>
    <w:qFormat/>
    <w:pPr>
      <w:spacing w:before="240" w:after="240"/>
      <w:ind w:left="0" w:right="0" w:hanging="0"/>
      <w:jc w:val="left"/>
    </w:pPr>
    <w:rPr>
      <w:sz w:val="24"/>
    </w:rPr>
  </w:style>
  <w:style w:type="paragraph" w:styleId="05Tabelaesquerda">
    <w:name w:val="05 - Tabela à esquerda"/>
    <w:basedOn w:val="Normal"/>
    <w:qFormat/>
    <w:pPr>
      <w:spacing w:before="20" w:after="20"/>
      <w:jc w:val="left"/>
    </w:pPr>
    <w:rPr>
      <w:sz w:val="20"/>
    </w:rPr>
  </w:style>
  <w:style w:type="paragraph" w:styleId="05Tabeladireita">
    <w:name w:val="05 - Tabela à direita"/>
    <w:basedOn w:val="05Tabelaesquerda"/>
    <w:qFormat/>
    <w:pPr>
      <w:jc w:val="right"/>
    </w:pPr>
    <w:rPr/>
  </w:style>
  <w:style w:type="paragraph" w:styleId="05Tabelacentralizado">
    <w:name w:val="05 - Tabela centralizado"/>
    <w:basedOn w:val="05Tabeladireita"/>
    <w:qFormat/>
    <w:pPr>
      <w:jc w:val="center"/>
    </w:pPr>
    <w:rPr/>
  </w:style>
  <w:style w:type="paragraph" w:styleId="05Tabelajustificado">
    <w:name w:val="05 - Tabela justificado"/>
    <w:basedOn w:val="05Tabelacentralizado"/>
    <w:qFormat/>
    <w:pPr>
      <w:jc w:val="both"/>
    </w:pPr>
    <w:rPr/>
  </w:style>
  <w:style w:type="paragraph" w:styleId="08ListadeProfessores">
    <w:name w:val="08 - Lista de Professores"/>
    <w:basedOn w:val="01Texto"/>
    <w:qFormat/>
    <w:pPr>
      <w:ind w:left="0" w:right="0" w:hanging="0"/>
      <w:jc w:val="center"/>
    </w:pPr>
    <w:rPr/>
  </w:style>
  <w:style w:type="paragraph" w:styleId="Notaderodap">
    <w:name w:val="Footnote Text"/>
    <w:basedOn w:val="Normal"/>
    <w:pPr>
      <w:spacing w:before="60" w:after="60"/>
      <w:ind w:left="284" w:right="0" w:hanging="284"/>
    </w:pPr>
    <w:rPr>
      <w:sz w:val="20"/>
    </w:rPr>
  </w:style>
  <w:style w:type="paragraph" w:styleId="Sumrio1">
    <w:name w:val="TOC 1"/>
    <w:basedOn w:val="01Texto"/>
    <w:next w:val="Normal"/>
    <w:autoRedefine/>
    <w:pPr>
      <w:spacing w:lineRule="auto" w:line="240"/>
      <w:ind w:left="0" w:right="0" w:hanging="0"/>
      <w:jc w:val="left"/>
    </w:pPr>
    <w:rPr>
      <w:b/>
      <w:caps/>
      <w:sz w:val="20"/>
    </w:rPr>
  </w:style>
  <w:style w:type="paragraph" w:styleId="Sumrio2">
    <w:name w:val="TOC 2"/>
    <w:basedOn w:val="01Texto"/>
    <w:next w:val="Normal"/>
    <w:autoRedefine/>
    <w:pPr>
      <w:spacing w:lineRule="auto" w:line="240"/>
      <w:ind w:left="240" w:right="0" w:hanging="0"/>
      <w:jc w:val="left"/>
    </w:pPr>
    <w:rPr>
      <w:smallCaps/>
      <w:sz w:val="20"/>
    </w:rPr>
  </w:style>
  <w:style w:type="paragraph" w:styleId="Sumrio3">
    <w:name w:val="TOC 3"/>
    <w:basedOn w:val="01Texto"/>
    <w:next w:val="Normal"/>
    <w:autoRedefine/>
    <w:pPr>
      <w:spacing w:lineRule="auto" w:line="240"/>
      <w:ind w:left="480" w:right="0" w:hanging="0"/>
      <w:jc w:val="left"/>
    </w:pPr>
    <w:rPr>
      <w:i/>
      <w:sz w:val="20"/>
    </w:rPr>
  </w:style>
  <w:style w:type="paragraph" w:styleId="Sumrio4">
    <w:name w:val="TOC 4"/>
    <w:basedOn w:val="01Texto"/>
    <w:next w:val="Normal"/>
    <w:autoRedefine/>
    <w:pPr>
      <w:spacing w:lineRule="auto" w:line="240"/>
      <w:ind w:left="720" w:right="0" w:hanging="0"/>
      <w:jc w:val="left"/>
    </w:pPr>
    <w:rPr>
      <w:sz w:val="18"/>
    </w:rPr>
  </w:style>
  <w:style w:type="paragraph" w:styleId="Sumrio5">
    <w:name w:val="TOC 5"/>
    <w:basedOn w:val="01Texto"/>
    <w:next w:val="Normal"/>
    <w:autoRedefine/>
    <w:pPr>
      <w:spacing w:lineRule="auto" w:line="240"/>
      <w:ind w:left="960" w:right="0" w:hanging="0"/>
      <w:jc w:val="left"/>
    </w:pPr>
    <w:rPr>
      <w:sz w:val="18"/>
    </w:rPr>
  </w:style>
  <w:style w:type="paragraph" w:styleId="Sumrio6">
    <w:name w:val="TOC 6"/>
    <w:basedOn w:val="Normal"/>
    <w:next w:val="Normal"/>
    <w:autoRedefine/>
    <w:pPr>
      <w:ind w:left="1200" w:right="0" w:hanging="0"/>
      <w:jc w:val="left"/>
    </w:pPr>
    <w:rPr>
      <w:sz w:val="18"/>
    </w:rPr>
  </w:style>
  <w:style w:type="paragraph" w:styleId="Sumrio7">
    <w:name w:val="TOC 7"/>
    <w:basedOn w:val="Normal"/>
    <w:next w:val="Normal"/>
    <w:autoRedefine/>
    <w:pPr>
      <w:ind w:left="1440" w:right="0" w:hanging="0"/>
      <w:jc w:val="left"/>
    </w:pPr>
    <w:rPr>
      <w:sz w:val="18"/>
    </w:rPr>
  </w:style>
  <w:style w:type="paragraph" w:styleId="Sumrio8">
    <w:name w:val="TOC 8"/>
    <w:basedOn w:val="Normal"/>
    <w:next w:val="Normal"/>
    <w:autoRedefine/>
    <w:pPr>
      <w:ind w:left="1680" w:right="0" w:hanging="0"/>
      <w:jc w:val="left"/>
    </w:pPr>
    <w:rPr>
      <w:sz w:val="18"/>
    </w:rPr>
  </w:style>
  <w:style w:type="paragraph" w:styleId="Sumrio9">
    <w:name w:val="TOC 9"/>
    <w:basedOn w:val="Normal"/>
    <w:next w:val="Normal"/>
    <w:autoRedefine/>
    <w:pPr>
      <w:ind w:left="1920" w:right="0" w:hanging="0"/>
      <w:jc w:val="left"/>
    </w:pPr>
    <w:rPr>
      <w:sz w:val="18"/>
    </w:rPr>
  </w:style>
  <w:style w:type="paragraph" w:styleId="03Inciso">
    <w:name w:val="03 - Inciso"/>
    <w:basedOn w:val="Normal"/>
    <w:qFormat/>
    <w:pPr>
      <w:spacing w:lineRule="auto" w:line="360"/>
      <w:ind w:left="1134" w:right="0" w:hanging="0"/>
    </w:pPr>
    <w:rPr/>
  </w:style>
  <w:style w:type="paragraph" w:styleId="06Ttulospstextuais">
    <w:name w:val="06 - Títulos pós-textuais"/>
    <w:basedOn w:val="Ttulo1"/>
    <w:qFormat/>
    <w:pPr>
      <w:numPr>
        <w:ilvl w:val="0"/>
        <w:numId w:val="0"/>
      </w:numPr>
      <w:jc w:val="center"/>
    </w:pPr>
    <w:rPr/>
  </w:style>
  <w:style w:type="paragraph" w:styleId="07FolhadeRosto">
    <w:name w:val="07 - Folha de Rosto"/>
    <w:basedOn w:val="Normal"/>
    <w:qFormat/>
    <w:pPr>
      <w:spacing w:before="0" w:after="120"/>
      <w:jc w:val="center"/>
    </w:pPr>
    <w:rPr>
      <w:b/>
      <w:caps/>
    </w:rPr>
  </w:style>
  <w:style w:type="paragraph" w:styleId="07Naturezadotrabalho">
    <w:name w:val="07 - Natureza do trabalho"/>
    <w:basedOn w:val="Normal"/>
    <w:qFormat/>
    <w:pPr>
      <w:ind w:left="4536" w:right="0" w:hanging="0"/>
    </w:pPr>
    <w:rPr/>
  </w:style>
  <w:style w:type="paragraph" w:styleId="09DedicatriaseAgradecimentos">
    <w:name w:val="09 - Dedicatórias e Agradecimentos"/>
    <w:basedOn w:val="07Naturezadotrabalho"/>
    <w:qFormat/>
    <w:pPr>
      <w:ind w:left="3402" w:right="0" w:hanging="0"/>
    </w:pPr>
    <w:rPr>
      <w:i/>
    </w:rPr>
  </w:style>
  <w:style w:type="paragraph" w:styleId="Annotationtext">
    <w:name w:val="annotation text"/>
    <w:basedOn w:val="Normal"/>
    <w:qFormat/>
    <w:pPr/>
    <w:rPr>
      <w:sz w:val="20"/>
    </w:rPr>
  </w:style>
  <w:style w:type="paragraph" w:styleId="05Tabelafonte">
    <w:name w:val="05 - Tabela fonte"/>
    <w:basedOn w:val="Normal"/>
    <w:qFormat/>
    <w:pPr>
      <w:spacing w:before="120" w:after="0"/>
      <w:jc w:val="right"/>
    </w:pPr>
    <w:rPr>
      <w:sz w:val="20"/>
    </w:rPr>
  </w:style>
  <w:style w:type="paragraph" w:styleId="06Ttulosprtextuais">
    <w:name w:val="06 - Títulos pré-textuais"/>
    <w:basedOn w:val="Normal"/>
    <w:qFormat/>
    <w:pPr>
      <w:spacing w:before="0" w:after="960"/>
      <w:jc w:val="center"/>
    </w:pPr>
    <w:rPr>
      <w:b/>
      <w:caps/>
    </w:rPr>
  </w:style>
  <w:style w:type="paragraph" w:styleId="Tableoffigures">
    <w:name w:val="table of figures"/>
    <w:basedOn w:val="Normal"/>
    <w:next w:val="Normal"/>
    <w:qFormat/>
    <w:pPr>
      <w:ind w:left="480" w:right="0" w:hanging="480"/>
    </w:pPr>
    <w:rPr/>
  </w:style>
  <w:style w:type="paragraph" w:styleId="Rodap">
    <w:name w:val="Foot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Cabealho">
    <w:name w:val="Head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right="0" w:hanging="0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tulododocumento">
    <w:name w:val="Title"/>
    <w:basedOn w:val="Normal"/>
    <w:next w:val="Normal"/>
    <w:qFormat/>
    <w:pPr>
      <w:spacing w:before="0" w:after="0"/>
      <w:contextualSpacing/>
    </w:pPr>
    <w:rPr>
      <w:rFonts w:ascii="Cambria" w:hAnsi="Cambria" w:eastAsia="Times New Roman" w:cs="Times New Roman"/>
      <w:spacing w:val="-10"/>
      <w:kern w:val="2"/>
      <w:sz w:val="56"/>
      <w:szCs w:val="5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277</TotalTime>
  <Application>LibreOffice/6.1.3.2$Windows_X86_64 LibreOffice_project/86daf60bf00efa86ad547e59e09d6bb77c699acb</Application>
  <Pages>10</Pages>
  <Words>37</Words>
  <Characters>239</Characters>
  <CharactersWithSpaces>270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2018-09-28T12:23:00Z</dcterms:created>
  <dc:creator>EDERSON CICHACZEWSKI</dc:creator>
  <dc:description/>
  <dc:language>pt-BR</dc:language>
  <cp:lastModifiedBy/>
  <cp:lastPrinted>2011-03-01T23:31:00Z</cp:lastPrinted>
  <dcterms:modified xsi:type="dcterms:W3CDTF">2018-12-01T15:10:49Z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